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0A5AEDA1" w:rsidR="00E227A8" w:rsidRPr="00454835" w:rsidRDefault="0060776C" w:rsidP="1DA498D1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1DA498D1">
        <w:rPr>
          <w:rFonts w:ascii="Poppins" w:hAnsi="Poppins" w:cs="Poppins"/>
        </w:rPr>
        <w:t xml:space="preserve">Roteiro de </w:t>
      </w:r>
      <w:r w:rsidR="009D24EE">
        <w:rPr>
          <w:rFonts w:ascii="Poppins" w:hAnsi="Poppins" w:cs="Poppins"/>
        </w:rPr>
        <w:t>a</w:t>
      </w:r>
      <w:r w:rsidR="00E227A8" w:rsidRPr="1DA498D1">
        <w:rPr>
          <w:rFonts w:ascii="Poppins" w:hAnsi="Poppins" w:cs="Poppins"/>
        </w:rPr>
        <w:t xml:space="preserve">tividade </w:t>
      </w:r>
      <w:r w:rsidR="009D24EE">
        <w:rPr>
          <w:rFonts w:ascii="Poppins" w:hAnsi="Poppins" w:cs="Poppins"/>
        </w:rPr>
        <w:t>p</w:t>
      </w:r>
      <w:r w:rsidRPr="1DA498D1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46688CB4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9D24EE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0B3E77" w:rsidRPr="000B3E77">
        <w:rPr>
          <w:rFonts w:ascii="Poppins" w:hAnsi="Poppins" w:cs="Poppins"/>
          <w:b/>
          <w:bCs/>
          <w:noProof/>
          <w:sz w:val="32"/>
          <w:szCs w:val="32"/>
        </w:rPr>
        <w:t xml:space="preserve">iclo de </w:t>
      </w:r>
      <w:r w:rsidR="009D24EE">
        <w:rPr>
          <w:rFonts w:ascii="Poppins" w:hAnsi="Poppins" w:cs="Poppins"/>
          <w:b/>
          <w:bCs/>
          <w:noProof/>
          <w:sz w:val="32"/>
          <w:szCs w:val="32"/>
        </w:rPr>
        <w:t>v</w:t>
      </w:r>
      <w:r w:rsidR="000B3E77" w:rsidRPr="000B3E77">
        <w:rPr>
          <w:rFonts w:ascii="Poppins" w:hAnsi="Poppins" w:cs="Poppins"/>
          <w:b/>
          <w:bCs/>
          <w:noProof/>
          <w:sz w:val="32"/>
          <w:szCs w:val="32"/>
        </w:rPr>
        <w:t>ida de uma Activity no Android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56F28325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</w:t>
      </w:r>
    </w:p>
    <w:p w14:paraId="2F6C0431" w14:textId="77777777" w:rsidR="000B3E77" w:rsidRPr="000B3E77" w:rsidRDefault="000B3E77" w:rsidP="000B3E77">
      <w:p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Compreender o ciclo de vida de uma Activity no Android, incluindo os principais métodos e estados pelos quais uma Activity passa durante sua execução.</w:t>
      </w:r>
    </w:p>
    <w:p w14:paraId="01070306" w14:textId="77777777" w:rsidR="00E227A8" w:rsidRPr="005A5A09" w:rsidRDefault="00E227A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6973E122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 xml:space="preserve">Computador com </w:t>
      </w:r>
      <w:r w:rsidR="009D24EE">
        <w:rPr>
          <w:rFonts w:ascii="Poppins Light" w:hAnsi="Poppins Light" w:cs="Poppins Light"/>
          <w:noProof/>
        </w:rPr>
        <w:t>i</w:t>
      </w:r>
      <w:r w:rsidRPr="007366F9">
        <w:rPr>
          <w:rFonts w:ascii="Poppins Light" w:hAnsi="Poppins Light" w:cs="Poppins Light"/>
          <w:noProof/>
        </w:rPr>
        <w:t>nternet</w:t>
      </w:r>
      <w:r w:rsidR="009D24EE">
        <w:rPr>
          <w:rFonts w:ascii="Poppins Light" w:hAnsi="Poppins Light" w:cs="Poppins Light"/>
          <w:noProof/>
        </w:rPr>
        <w:t>;</w:t>
      </w:r>
    </w:p>
    <w:p w14:paraId="0B8DCF65" w14:textId="52BE38E6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Caderno para anotações</w:t>
      </w:r>
      <w:r w:rsidR="009D24EE">
        <w:rPr>
          <w:rFonts w:ascii="Poppins Light" w:hAnsi="Poppins Light" w:cs="Poppins Light"/>
          <w:noProof/>
        </w:rPr>
        <w:t>;</w:t>
      </w:r>
    </w:p>
    <w:p w14:paraId="5A5A13A8" w14:textId="2AB0EE14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1 caneta</w:t>
      </w:r>
      <w:r w:rsidR="009D24EE">
        <w:rPr>
          <w:rFonts w:ascii="Poppins Light" w:hAnsi="Poppins Light" w:cs="Poppins Light"/>
          <w:noProof/>
        </w:rPr>
        <w:t>.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193B1DE7" w14:textId="77777777" w:rsidR="000B3E77" w:rsidRDefault="000B3E77" w:rsidP="000B3E77">
      <w:p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Nesta atividade, você explorará o ciclo de vida de uma Activity no Android, que é fundamental para gerenciar os recursos e o comportamento da aplicação em diferentes estados, como quando ela é criada, pausada, retomada ou destruída.</w:t>
      </w:r>
    </w:p>
    <w:p w14:paraId="77DC947B" w14:textId="77777777" w:rsidR="00D16C58" w:rsidRDefault="00D16C58" w:rsidP="000B3E77">
      <w:pPr>
        <w:rPr>
          <w:rFonts w:ascii="Poppins Light" w:hAnsi="Poppins Light" w:cs="Poppins Light"/>
          <w:noProof/>
        </w:rPr>
      </w:pPr>
    </w:p>
    <w:p w14:paraId="02BAF0B2" w14:textId="2CDBCBA6" w:rsidR="00D16C58" w:rsidRPr="00D16C58" w:rsidRDefault="00D16C58" w:rsidP="000B3E77">
      <w:pPr>
        <w:rPr>
          <w:rFonts w:ascii="Poppins" w:hAnsi="Poppins" w:cs="Poppins"/>
          <w:b/>
          <w:bCs/>
          <w:noProof/>
        </w:rPr>
      </w:pPr>
      <w:r w:rsidRPr="00D16C58">
        <w:rPr>
          <w:rFonts w:ascii="Poppins" w:hAnsi="Poppins" w:cs="Poppins"/>
          <w:b/>
          <w:bCs/>
          <w:noProof/>
        </w:rPr>
        <w:t>Passo a passo</w:t>
      </w:r>
    </w:p>
    <w:p w14:paraId="319B3DCD" w14:textId="77777777" w:rsidR="007366F9" w:rsidRDefault="007366F9" w:rsidP="007366F9">
      <w:pPr>
        <w:rPr>
          <w:rFonts w:ascii="Poppins Light" w:hAnsi="Poppins Light" w:cs="Poppins Light"/>
          <w:noProof/>
        </w:rPr>
      </w:pPr>
    </w:p>
    <w:p w14:paraId="4EF8AF86" w14:textId="4CE32DAF" w:rsidR="000B3E77" w:rsidRPr="000B3E77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Revise os principais métodos do ciclo de vida de uma Activity: onCreate(), onStart(), onResume(), onPause(), onStop(), onRestart(), e onDestroy()</w:t>
      </w:r>
      <w:r w:rsidR="009D24EE">
        <w:rPr>
          <w:rFonts w:ascii="Poppins Light" w:hAnsi="Poppins Light" w:cs="Poppins Light"/>
          <w:noProof/>
        </w:rPr>
        <w:t>;</w:t>
      </w:r>
    </w:p>
    <w:p w14:paraId="78FA1C2C" w14:textId="18029C5A" w:rsidR="00AD684B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Entenda em que ordem esses métodos são chamados e como eles correspondem aos diferentes estados da Activity</w:t>
      </w:r>
      <w:r w:rsidR="009D24EE">
        <w:rPr>
          <w:rFonts w:ascii="Poppins Light" w:hAnsi="Poppins Light" w:cs="Poppins Light"/>
          <w:noProof/>
        </w:rPr>
        <w:t>;</w:t>
      </w:r>
    </w:p>
    <w:p w14:paraId="7C0B91EA" w14:textId="45F17E4B" w:rsidR="000B3E77" w:rsidRPr="000B3E77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Abra o projeto Android que você configurou anteriormente no Android Studio</w:t>
      </w:r>
      <w:r w:rsidR="009D24EE">
        <w:rPr>
          <w:rFonts w:ascii="Poppins Light" w:hAnsi="Poppins Light" w:cs="Poppins Light"/>
          <w:noProof/>
        </w:rPr>
        <w:t>;</w:t>
      </w:r>
    </w:p>
    <w:p w14:paraId="62E9A70E" w14:textId="59A64A20" w:rsidR="000B3E77" w:rsidRPr="000B3E77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No arquivo MainActivity.java ou MainActivity.kt, implemente os métodos do ciclo de vida (onCreate(), onStart(), etc.)</w:t>
      </w:r>
      <w:r w:rsidR="009D24EE">
        <w:rPr>
          <w:rFonts w:ascii="Poppins Light" w:hAnsi="Poppins Light" w:cs="Poppins Light"/>
          <w:noProof/>
        </w:rPr>
        <w:t>;</w:t>
      </w:r>
    </w:p>
    <w:p w14:paraId="0B53828C" w14:textId="5854C077" w:rsidR="001221DD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lastRenderedPageBreak/>
        <w:t>Dentro de cada método, adicione um log ou um Toast para indicar quando o método é chamado. Isso ajudará você a visualizar o ciclo de vida da Activity em ação</w:t>
      </w:r>
      <w:r w:rsidR="009D24EE">
        <w:rPr>
          <w:rFonts w:ascii="Poppins Light" w:hAnsi="Poppins Light" w:cs="Poppins Light"/>
          <w:noProof/>
        </w:rPr>
        <w:t>;</w:t>
      </w:r>
    </w:p>
    <w:p w14:paraId="00FF8E0C" w14:textId="77777777" w:rsidR="001221DD" w:rsidRPr="00DF2A43" w:rsidRDefault="000B3E77" w:rsidP="001221DD">
      <w:pPr>
        <w:pStyle w:val="PargrafodaLista"/>
        <w:rPr>
          <w:rFonts w:ascii="Poppins Light" w:hAnsi="Poppins Light" w:cs="Poppins Light"/>
          <w:noProof/>
          <w:lang w:val="en-US"/>
        </w:rPr>
      </w:pPr>
      <w:r w:rsidRPr="00DF2A43">
        <w:rPr>
          <w:rFonts w:ascii="Poppins Light" w:hAnsi="Poppins Light" w:cs="Poppins Light"/>
          <w:noProof/>
          <w:lang w:val="en-US"/>
        </w:rPr>
        <w:br/>
        <w:t>Exemplo:</w:t>
      </w:r>
    </w:p>
    <w:p w14:paraId="4ADA6714" w14:textId="1DC3F0F4" w:rsidR="000B3E77" w:rsidRPr="00DF2A43" w:rsidRDefault="000B3E77" w:rsidP="001221DD">
      <w:pPr>
        <w:pStyle w:val="PargrafodaLista"/>
        <w:rPr>
          <w:rFonts w:ascii="Poppins Light" w:hAnsi="Poppins Light" w:cs="Poppins Light"/>
          <w:noProof/>
          <w:lang w:val="en-US"/>
        </w:rPr>
      </w:pPr>
      <w:r w:rsidRPr="00DF2A43">
        <w:rPr>
          <w:rFonts w:ascii="Poppins Light" w:hAnsi="Poppins Light" w:cs="Poppins Light"/>
          <w:noProof/>
          <w:lang w:val="en-US"/>
        </w:rPr>
        <w:br/>
        <w:t>@Override</w:t>
      </w:r>
    </w:p>
    <w:p w14:paraId="37B1545D" w14:textId="77777777" w:rsidR="000B3E77" w:rsidRPr="000B3E77" w:rsidRDefault="000B3E77" w:rsidP="000B3E77">
      <w:pPr>
        <w:pStyle w:val="PargrafodaLista"/>
        <w:rPr>
          <w:rFonts w:ascii="Poppins Light" w:hAnsi="Poppins Light" w:cs="Poppins Light"/>
          <w:noProof/>
          <w:lang w:val="en-US"/>
        </w:rPr>
      </w:pPr>
      <w:r w:rsidRPr="000B3E77">
        <w:rPr>
          <w:rFonts w:ascii="Poppins Light" w:hAnsi="Poppins Light" w:cs="Poppins Light"/>
          <w:noProof/>
          <w:lang w:val="en-US"/>
        </w:rPr>
        <w:t>protected void onCreate(Bundle savedInstanceState) {</w:t>
      </w:r>
    </w:p>
    <w:p w14:paraId="28FE556B" w14:textId="77777777" w:rsidR="000B3E77" w:rsidRPr="00DF2A43" w:rsidRDefault="000B3E77" w:rsidP="000B3E77">
      <w:pPr>
        <w:pStyle w:val="PargrafodaLista"/>
        <w:rPr>
          <w:rFonts w:ascii="Poppins Light" w:hAnsi="Poppins Light" w:cs="Poppins Light"/>
          <w:noProof/>
          <w:lang w:val="en-US"/>
        </w:rPr>
      </w:pPr>
      <w:r w:rsidRPr="000B3E77">
        <w:rPr>
          <w:rFonts w:ascii="Poppins Light" w:hAnsi="Poppins Light" w:cs="Poppins Light"/>
          <w:noProof/>
          <w:lang w:val="en-US"/>
        </w:rPr>
        <w:t xml:space="preserve">    </w:t>
      </w:r>
      <w:r w:rsidRPr="00DF2A43">
        <w:rPr>
          <w:rFonts w:ascii="Poppins Light" w:hAnsi="Poppins Light" w:cs="Poppins Light"/>
          <w:noProof/>
          <w:lang w:val="en-US"/>
        </w:rPr>
        <w:t>super.onCreate(savedInstanceState);</w:t>
      </w:r>
    </w:p>
    <w:p w14:paraId="401FB759" w14:textId="77777777" w:rsidR="000B3E77" w:rsidRPr="000B3E77" w:rsidRDefault="000B3E77" w:rsidP="000B3E77">
      <w:pPr>
        <w:pStyle w:val="PargrafodaLista"/>
        <w:rPr>
          <w:rFonts w:ascii="Poppins Light" w:hAnsi="Poppins Light" w:cs="Poppins Light"/>
          <w:noProof/>
          <w:lang w:val="en-US"/>
        </w:rPr>
      </w:pPr>
      <w:r w:rsidRPr="000B3E77">
        <w:rPr>
          <w:rFonts w:ascii="Poppins Light" w:hAnsi="Poppins Light" w:cs="Poppins Light"/>
          <w:noProof/>
          <w:lang w:val="en-US"/>
        </w:rPr>
        <w:t xml:space="preserve">    setContentView(R.layout.activity_main);</w:t>
      </w:r>
    </w:p>
    <w:p w14:paraId="1BC9A421" w14:textId="77777777" w:rsidR="000B3E77" w:rsidRPr="000B3E77" w:rsidRDefault="000B3E77" w:rsidP="000B3E77">
      <w:pPr>
        <w:pStyle w:val="PargrafodaLista"/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  <w:lang w:val="en-US"/>
        </w:rPr>
        <w:t xml:space="preserve">    </w:t>
      </w:r>
      <w:r w:rsidRPr="000B3E77">
        <w:rPr>
          <w:rFonts w:ascii="Poppins Light" w:hAnsi="Poppins Light" w:cs="Poppins Light"/>
          <w:noProof/>
        </w:rPr>
        <w:t>Log.d("CicloDeVida", "onCreate chamado");</w:t>
      </w:r>
    </w:p>
    <w:p w14:paraId="238E3FA0" w14:textId="21AA54D1" w:rsidR="000B3E77" w:rsidRDefault="000B3E77" w:rsidP="000B3E77">
      <w:pPr>
        <w:pStyle w:val="PargrafodaLista"/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}</w:t>
      </w:r>
      <w:r>
        <w:rPr>
          <w:rFonts w:ascii="Poppins Light" w:hAnsi="Poppins Light" w:cs="Poppins Light"/>
          <w:noProof/>
        </w:rPr>
        <w:br/>
      </w:r>
    </w:p>
    <w:p w14:paraId="422802A6" w14:textId="11650DFB" w:rsidR="000B3E77" w:rsidRPr="000B3E77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Execute o aplicativo no emulador ou em um dispositivo físico</w:t>
      </w:r>
      <w:r w:rsidR="009D24EE">
        <w:rPr>
          <w:rFonts w:ascii="Poppins Light" w:hAnsi="Poppins Light" w:cs="Poppins Light"/>
          <w:noProof/>
        </w:rPr>
        <w:t>;</w:t>
      </w:r>
    </w:p>
    <w:p w14:paraId="34BD5400" w14:textId="13FA7173" w:rsidR="000B3E77" w:rsidRDefault="000B3E77" w:rsidP="000B3E77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0B3E77">
        <w:rPr>
          <w:rFonts w:ascii="Poppins Light" w:hAnsi="Poppins Light" w:cs="Poppins Light"/>
          <w:noProof/>
        </w:rPr>
        <w:t>Navegue entre diferentes telas (atividades) no aplicativo e observe os logs ou Toasts para ver como o ciclo de vida da Activity se desenrola conforme você interage com o aplicativo.</w:t>
      </w:r>
    </w:p>
    <w:p w14:paraId="3E9F6E57" w14:textId="77777777" w:rsidR="00D16C58" w:rsidRDefault="00D16C58" w:rsidP="00D16C58">
      <w:pPr>
        <w:pStyle w:val="PargrafodaLista"/>
        <w:rPr>
          <w:rFonts w:ascii="Poppins Light" w:hAnsi="Poppins Light" w:cs="Poppins Light"/>
          <w:noProof/>
        </w:rPr>
      </w:pPr>
    </w:p>
    <w:p w14:paraId="39985EBF" w14:textId="49CB29D1" w:rsidR="00D16C58" w:rsidRPr="00D16C58" w:rsidRDefault="00D16C58" w:rsidP="00D16C58">
      <w:pPr>
        <w:rPr>
          <w:rFonts w:ascii="Poppins" w:hAnsi="Poppins" w:cs="Poppins"/>
          <w:b/>
          <w:bCs/>
          <w:noProof/>
        </w:rPr>
      </w:pPr>
      <w:r w:rsidRPr="00D16C58">
        <w:rPr>
          <w:rFonts w:ascii="Poppins" w:hAnsi="Poppins" w:cs="Poppins"/>
          <w:b/>
          <w:bCs/>
          <w:noProof/>
        </w:rPr>
        <w:t xml:space="preserve">Perguntas para reflexão: </w:t>
      </w:r>
    </w:p>
    <w:p w14:paraId="0CAAE907" w14:textId="77777777" w:rsidR="00D16C58" w:rsidRPr="00D16C58" w:rsidRDefault="00D16C58" w:rsidP="00D16C58">
      <w:pPr>
        <w:rPr>
          <w:rFonts w:ascii="Poppins Light" w:hAnsi="Poppins Light" w:cs="Poppins Light"/>
          <w:noProof/>
        </w:rPr>
      </w:pPr>
    </w:p>
    <w:p w14:paraId="7BACC90E" w14:textId="77777777" w:rsidR="000B3E77" w:rsidRPr="00D16C58" w:rsidRDefault="000B3E77" w:rsidP="00D16C58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D16C58">
        <w:rPr>
          <w:rFonts w:ascii="Poppins Light" w:hAnsi="Poppins Light" w:cs="Poppins Light"/>
          <w:noProof/>
        </w:rPr>
        <w:t>Qual é o primeiro método do ciclo de vida chamado quando uma Activity é iniciada?</w:t>
      </w:r>
    </w:p>
    <w:p w14:paraId="2EAA1D9E" w14:textId="77777777" w:rsidR="000B3E77" w:rsidRPr="00D16C58" w:rsidRDefault="000B3E77" w:rsidP="00D16C58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D16C58">
        <w:rPr>
          <w:rFonts w:ascii="Poppins Light" w:hAnsi="Poppins Light" w:cs="Poppins Light"/>
          <w:noProof/>
        </w:rPr>
        <w:t>O que acontece quando uma Activity é pausada e depois retomada?</w:t>
      </w:r>
    </w:p>
    <w:p w14:paraId="4BED2ADC" w14:textId="4F3EEFB8" w:rsidR="000B3E77" w:rsidRDefault="000B3E77" w:rsidP="00D16C58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D16C58">
        <w:rPr>
          <w:rFonts w:ascii="Poppins Light" w:hAnsi="Poppins Light" w:cs="Poppins Light"/>
          <w:noProof/>
        </w:rPr>
        <w:t>Como o método onDestroy() é diferente do método onStop()?</w:t>
      </w:r>
    </w:p>
    <w:p w14:paraId="2C00D2B5" w14:textId="77777777" w:rsidR="00692B95" w:rsidRPr="00D16C58" w:rsidRDefault="00692B95" w:rsidP="00F00D2E">
      <w:pPr>
        <w:pStyle w:val="PargrafodaLista"/>
        <w:ind w:left="1080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11AEEA30" w14:textId="77777777" w:rsidR="005A5A09" w:rsidRPr="005A5A09" w:rsidRDefault="005A5A09" w:rsidP="007366F9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80EF3" w14:textId="77777777" w:rsidR="007935B9" w:rsidRDefault="007935B9">
      <w:r>
        <w:separator/>
      </w:r>
    </w:p>
  </w:endnote>
  <w:endnote w:type="continuationSeparator" w:id="0">
    <w:p w14:paraId="0D98895B" w14:textId="77777777" w:rsidR="007935B9" w:rsidRDefault="007935B9">
      <w:r>
        <w:continuationSeparator/>
      </w:r>
    </w:p>
  </w:endnote>
  <w:endnote w:type="continuationNotice" w:id="1">
    <w:p w14:paraId="5D9B85B9" w14:textId="77777777" w:rsidR="007935B9" w:rsidRDefault="00793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6AD9BB3A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BC35B2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BC35B2">
              <w:rPr>
                <w:rFonts w:ascii="Poppins" w:hAnsi="Poppins" w:cs="Poppins"/>
                <w:sz w:val="20"/>
                <w:szCs w:val="20"/>
              </w:rPr>
              <w:t>B1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</w:t>
            </w:r>
            <w:r w:rsidR="00BC35B2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41E723E5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C35B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C35B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7BFA5" w14:textId="77777777" w:rsidR="007935B9" w:rsidRDefault="007935B9">
      <w:r>
        <w:separator/>
      </w:r>
    </w:p>
  </w:footnote>
  <w:footnote w:type="continuationSeparator" w:id="0">
    <w:p w14:paraId="10EC8283" w14:textId="77777777" w:rsidR="007935B9" w:rsidRDefault="007935B9">
      <w:r>
        <w:continuationSeparator/>
      </w:r>
    </w:p>
  </w:footnote>
  <w:footnote w:type="continuationNotice" w:id="1">
    <w:p w14:paraId="26FB66A2" w14:textId="77777777" w:rsidR="007935B9" w:rsidRDefault="00793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3321B7"/>
    <w:multiLevelType w:val="hybridMultilevel"/>
    <w:tmpl w:val="2B608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1424257">
    <w:abstractNumId w:val="2"/>
  </w:num>
  <w:num w:numId="2" w16cid:durableId="595944532">
    <w:abstractNumId w:val="3"/>
  </w:num>
  <w:num w:numId="3" w16cid:durableId="732584525">
    <w:abstractNumId w:val="6"/>
  </w:num>
  <w:num w:numId="4" w16cid:durableId="557396125">
    <w:abstractNumId w:val="4"/>
  </w:num>
  <w:num w:numId="5" w16cid:durableId="1083255989">
    <w:abstractNumId w:val="0"/>
  </w:num>
  <w:num w:numId="6" w16cid:durableId="2086800335">
    <w:abstractNumId w:val="1"/>
  </w:num>
  <w:num w:numId="7" w16cid:durableId="109891111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4F38"/>
    <w:rsid w:val="000278D8"/>
    <w:rsid w:val="00093C5A"/>
    <w:rsid w:val="000A4E65"/>
    <w:rsid w:val="000B3E77"/>
    <w:rsid w:val="000C6619"/>
    <w:rsid w:val="000D2266"/>
    <w:rsid w:val="000F7DE9"/>
    <w:rsid w:val="001221DD"/>
    <w:rsid w:val="00124756"/>
    <w:rsid w:val="00160195"/>
    <w:rsid w:val="001A2D86"/>
    <w:rsid w:val="001A32C9"/>
    <w:rsid w:val="001C335A"/>
    <w:rsid w:val="001E7BC0"/>
    <w:rsid w:val="002344C7"/>
    <w:rsid w:val="002372B1"/>
    <w:rsid w:val="00244F7C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B40DA"/>
    <w:rsid w:val="003C032E"/>
    <w:rsid w:val="003D71CA"/>
    <w:rsid w:val="00454835"/>
    <w:rsid w:val="00464B32"/>
    <w:rsid w:val="00491C71"/>
    <w:rsid w:val="004B66A3"/>
    <w:rsid w:val="004D6E05"/>
    <w:rsid w:val="004E713D"/>
    <w:rsid w:val="0050616D"/>
    <w:rsid w:val="0054587F"/>
    <w:rsid w:val="005517B2"/>
    <w:rsid w:val="00585F34"/>
    <w:rsid w:val="005A5A09"/>
    <w:rsid w:val="005E4165"/>
    <w:rsid w:val="005F74BB"/>
    <w:rsid w:val="0060776C"/>
    <w:rsid w:val="0061001D"/>
    <w:rsid w:val="0063273B"/>
    <w:rsid w:val="0064777E"/>
    <w:rsid w:val="00676B29"/>
    <w:rsid w:val="00692B95"/>
    <w:rsid w:val="006B3AE9"/>
    <w:rsid w:val="006C4DFC"/>
    <w:rsid w:val="006D6729"/>
    <w:rsid w:val="0073196B"/>
    <w:rsid w:val="007366F9"/>
    <w:rsid w:val="007671B4"/>
    <w:rsid w:val="00773A8C"/>
    <w:rsid w:val="0078262D"/>
    <w:rsid w:val="007935B9"/>
    <w:rsid w:val="007B6ABF"/>
    <w:rsid w:val="00814E58"/>
    <w:rsid w:val="0083474B"/>
    <w:rsid w:val="00841D59"/>
    <w:rsid w:val="00851368"/>
    <w:rsid w:val="0087232A"/>
    <w:rsid w:val="008925A9"/>
    <w:rsid w:val="008B4C24"/>
    <w:rsid w:val="008F775A"/>
    <w:rsid w:val="00906821"/>
    <w:rsid w:val="0092769D"/>
    <w:rsid w:val="00933178"/>
    <w:rsid w:val="00966015"/>
    <w:rsid w:val="009B33B6"/>
    <w:rsid w:val="009D24EE"/>
    <w:rsid w:val="009E5FBE"/>
    <w:rsid w:val="00A071A7"/>
    <w:rsid w:val="00A2112B"/>
    <w:rsid w:val="00AA60A0"/>
    <w:rsid w:val="00AC1BAB"/>
    <w:rsid w:val="00AD684B"/>
    <w:rsid w:val="00AD78A6"/>
    <w:rsid w:val="00B45591"/>
    <w:rsid w:val="00B82BCE"/>
    <w:rsid w:val="00BA6A76"/>
    <w:rsid w:val="00BC35B2"/>
    <w:rsid w:val="00BC78AE"/>
    <w:rsid w:val="00C12E4A"/>
    <w:rsid w:val="00C42339"/>
    <w:rsid w:val="00C4350C"/>
    <w:rsid w:val="00C4723D"/>
    <w:rsid w:val="00C6070E"/>
    <w:rsid w:val="00C62CE1"/>
    <w:rsid w:val="00CA4523"/>
    <w:rsid w:val="00CC2A45"/>
    <w:rsid w:val="00CF76E4"/>
    <w:rsid w:val="00D03572"/>
    <w:rsid w:val="00D03B93"/>
    <w:rsid w:val="00D05B9C"/>
    <w:rsid w:val="00D16C58"/>
    <w:rsid w:val="00D54671"/>
    <w:rsid w:val="00D553AB"/>
    <w:rsid w:val="00D61A8F"/>
    <w:rsid w:val="00DC203A"/>
    <w:rsid w:val="00DD5204"/>
    <w:rsid w:val="00DE0C0D"/>
    <w:rsid w:val="00DF2A43"/>
    <w:rsid w:val="00E10D86"/>
    <w:rsid w:val="00E12E26"/>
    <w:rsid w:val="00E227A8"/>
    <w:rsid w:val="00E400A6"/>
    <w:rsid w:val="00E71901"/>
    <w:rsid w:val="00E73E76"/>
    <w:rsid w:val="00E77AF3"/>
    <w:rsid w:val="00EA3B37"/>
    <w:rsid w:val="00EF47B1"/>
    <w:rsid w:val="00EF4AFE"/>
    <w:rsid w:val="00F00D2E"/>
    <w:rsid w:val="00F03440"/>
    <w:rsid w:val="00F044D7"/>
    <w:rsid w:val="00F32CD5"/>
    <w:rsid w:val="00F472E5"/>
    <w:rsid w:val="00F51FEF"/>
    <w:rsid w:val="00F52AA0"/>
    <w:rsid w:val="00F57059"/>
    <w:rsid w:val="00FD7F1E"/>
    <w:rsid w:val="00FF3340"/>
    <w:rsid w:val="00FF3ECB"/>
    <w:rsid w:val="1DA49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35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1B14FC03-5EFC-4B91-9CEF-5262A321E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1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7</cp:revision>
  <cp:lastPrinted>2006-08-31T06:40:00Z</cp:lastPrinted>
  <dcterms:created xsi:type="dcterms:W3CDTF">2024-09-23T18:40:00Z</dcterms:created>
  <dcterms:modified xsi:type="dcterms:W3CDTF">2024-10-14T22:41:00Z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