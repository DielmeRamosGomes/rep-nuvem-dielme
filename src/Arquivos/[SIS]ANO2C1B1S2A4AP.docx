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0D3FDEF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946784">
        <w:rPr>
          <w:rFonts w:ascii="Poppins" w:hAnsi="Poppins" w:cs="Poppins"/>
          <w:bCs/>
          <w:szCs w:val="32"/>
        </w:rPr>
        <w:t>a</w:t>
      </w:r>
      <w:r w:rsidR="00946784" w:rsidRPr="00454835">
        <w:rPr>
          <w:rFonts w:ascii="Poppins" w:hAnsi="Poppins" w:cs="Poppins"/>
          <w:bCs/>
          <w:szCs w:val="32"/>
        </w:rPr>
        <w:t xml:space="preserve">tividade </w:t>
      </w:r>
      <w:r w:rsidR="00946784">
        <w:rPr>
          <w:rFonts w:ascii="Poppins" w:hAnsi="Poppins" w:cs="Poppins"/>
          <w:bCs/>
          <w:szCs w:val="32"/>
        </w:rPr>
        <w:t>p</w:t>
      </w:r>
      <w:r w:rsidR="00946784"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5650FF6" w14:textId="3020C7DA" w:rsidR="0060776C" w:rsidRDefault="0060776C" w:rsidP="00D17FF4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946784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946784" w:rsidRPr="00D17FF4">
        <w:rPr>
          <w:rFonts w:ascii="Poppins" w:hAnsi="Poppins" w:cs="Poppins"/>
          <w:b/>
          <w:bCs/>
          <w:noProof/>
          <w:sz w:val="32"/>
          <w:szCs w:val="32"/>
        </w:rPr>
        <w:t xml:space="preserve">riação </w:t>
      </w:r>
      <w:r w:rsidR="00D17FF4" w:rsidRPr="00D17FF4">
        <w:rPr>
          <w:rFonts w:ascii="Poppins" w:hAnsi="Poppins" w:cs="Poppins"/>
          <w:b/>
          <w:bCs/>
          <w:noProof/>
          <w:sz w:val="32"/>
          <w:szCs w:val="32"/>
        </w:rPr>
        <w:t xml:space="preserve">de uma Activity </w:t>
      </w:r>
      <w:r w:rsidR="00946784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="00946784" w:rsidRPr="00D17FF4">
        <w:rPr>
          <w:rFonts w:ascii="Poppins" w:hAnsi="Poppins" w:cs="Poppins"/>
          <w:b/>
          <w:bCs/>
          <w:noProof/>
          <w:sz w:val="32"/>
          <w:szCs w:val="32"/>
        </w:rPr>
        <w:t xml:space="preserve">imples </w:t>
      </w:r>
      <w:r w:rsidR="00D17FF4" w:rsidRPr="00D17FF4">
        <w:rPr>
          <w:rFonts w:ascii="Poppins" w:hAnsi="Poppins" w:cs="Poppins"/>
          <w:b/>
          <w:bCs/>
          <w:noProof/>
          <w:sz w:val="32"/>
          <w:szCs w:val="32"/>
        </w:rPr>
        <w:t xml:space="preserve">e </w:t>
      </w:r>
      <w:r w:rsidR="00946784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946784" w:rsidRPr="00D17FF4">
        <w:rPr>
          <w:rFonts w:ascii="Poppins" w:hAnsi="Poppins" w:cs="Poppins"/>
          <w:b/>
          <w:bCs/>
          <w:noProof/>
          <w:sz w:val="32"/>
          <w:szCs w:val="32"/>
        </w:rPr>
        <w:t xml:space="preserve">dição </w:t>
      </w:r>
      <w:r w:rsidR="00D17FF4" w:rsidRPr="00D17FF4">
        <w:rPr>
          <w:rFonts w:ascii="Poppins" w:hAnsi="Poppins" w:cs="Poppins"/>
          <w:b/>
          <w:bCs/>
          <w:noProof/>
          <w:sz w:val="32"/>
          <w:szCs w:val="32"/>
        </w:rPr>
        <w:t>de um Fragment</w:t>
      </w:r>
    </w:p>
    <w:p w14:paraId="77C4F612" w14:textId="77777777" w:rsidR="00D17FF4" w:rsidRPr="00814E58" w:rsidRDefault="00D17FF4" w:rsidP="00D17FF4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D1177CD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01070306" w14:textId="25E9AA14" w:rsidR="00E227A8" w:rsidRDefault="00D17FF4" w:rsidP="00E227A8">
      <w:p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>Aprender a criar uma Activity simples em um projeto Android e adicionar um Fragment para modularizar a interface.</w:t>
      </w:r>
    </w:p>
    <w:p w14:paraId="62B71DE2" w14:textId="77777777" w:rsidR="00D17FF4" w:rsidRPr="005A5A09" w:rsidRDefault="00D17FF4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B1E1163" w14:textId="68285144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 xml:space="preserve">Computador com </w:t>
      </w:r>
      <w:r w:rsidR="00946784">
        <w:rPr>
          <w:rFonts w:ascii="Poppins Light" w:hAnsi="Poppins Light" w:cs="Poppins Light"/>
          <w:noProof/>
        </w:rPr>
        <w:t>i</w:t>
      </w:r>
      <w:r w:rsidRPr="007366F9">
        <w:rPr>
          <w:rFonts w:ascii="Poppins Light" w:hAnsi="Poppins Light" w:cs="Poppins Light"/>
          <w:noProof/>
        </w:rPr>
        <w:t>nternet</w:t>
      </w:r>
      <w:r w:rsidR="00946784">
        <w:rPr>
          <w:rFonts w:ascii="Poppins Light" w:hAnsi="Poppins Light" w:cs="Poppins Light"/>
          <w:noProof/>
        </w:rPr>
        <w:t>;</w:t>
      </w:r>
    </w:p>
    <w:p w14:paraId="0B8DCF65" w14:textId="39B8620D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Caderno para anotações</w:t>
      </w:r>
      <w:r w:rsidR="00946784">
        <w:rPr>
          <w:rFonts w:ascii="Poppins Light" w:hAnsi="Poppins Light" w:cs="Poppins Light"/>
          <w:noProof/>
        </w:rPr>
        <w:t>;</w:t>
      </w:r>
    </w:p>
    <w:p w14:paraId="5A5A13A8" w14:textId="257B75E6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1 caneta</w:t>
      </w:r>
      <w:r w:rsidR="00946784">
        <w:rPr>
          <w:rFonts w:ascii="Poppins Light" w:hAnsi="Poppins Light" w:cs="Poppins Light"/>
          <w:noProof/>
        </w:rPr>
        <w:t>.</w:t>
      </w:r>
    </w:p>
    <w:p w14:paraId="08004E8D" w14:textId="77777777" w:rsidR="00E227A8" w:rsidRPr="00814E58" w:rsidRDefault="00E227A8" w:rsidP="007B6ABF">
      <w:pPr>
        <w:rPr>
          <w:rFonts w:ascii="Poppins Light" w:hAnsi="Poppins Light" w:cs="Poppins Light"/>
          <w:noProof/>
        </w:rPr>
      </w:pPr>
    </w:p>
    <w:p w14:paraId="0FAB7145" w14:textId="1B13ED66" w:rsidR="00E227A8" w:rsidRPr="00814E58" w:rsidRDefault="00E227A8" w:rsidP="00F530B7">
      <w:pPr>
        <w:rPr>
          <w:rFonts w:ascii="Poppins Light" w:hAnsi="Poppins Light" w:cs="Poppins Light"/>
          <w:noProof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47012CF6" w14:textId="5DFAC1B8" w:rsidR="00D17FF4" w:rsidRDefault="00D17FF4" w:rsidP="00D17FF4">
      <w:p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Nesta atividade, você criará uma Activity simples em um projeto Android e, em seguida, adicionará um Fragment para modularizar a interface. Isso ajudará a entender como as Activities e </w:t>
      </w:r>
      <w:r w:rsidR="00946784">
        <w:rPr>
          <w:rFonts w:ascii="Poppins Light" w:hAnsi="Poppins Light" w:cs="Poppins Light"/>
          <w:noProof/>
        </w:rPr>
        <w:t xml:space="preserve">os </w:t>
      </w:r>
      <w:r w:rsidRPr="00D17FF4">
        <w:rPr>
          <w:rFonts w:ascii="Poppins Light" w:hAnsi="Poppins Light" w:cs="Poppins Light"/>
          <w:noProof/>
        </w:rPr>
        <w:t>Fragments trabalham juntos para criar interfaces de usuário flexíveis e reutilizáveis.</w:t>
      </w:r>
    </w:p>
    <w:p w14:paraId="583D61C5" w14:textId="77777777" w:rsidR="00117CC7" w:rsidRDefault="00117CC7" w:rsidP="00D17FF4">
      <w:pPr>
        <w:rPr>
          <w:rFonts w:ascii="Poppins Light" w:hAnsi="Poppins Light" w:cs="Poppins Light"/>
          <w:noProof/>
        </w:rPr>
      </w:pPr>
    </w:p>
    <w:p w14:paraId="3AAE3BDC" w14:textId="5AD8C1B1" w:rsidR="00117CC7" w:rsidRPr="00117CC7" w:rsidRDefault="00117CC7" w:rsidP="00D17FF4">
      <w:pPr>
        <w:rPr>
          <w:rFonts w:ascii="Poppins" w:hAnsi="Poppins" w:cs="Poppins"/>
          <w:b/>
          <w:bCs/>
          <w:noProof/>
        </w:rPr>
      </w:pPr>
      <w:r w:rsidRPr="00117CC7">
        <w:rPr>
          <w:rFonts w:ascii="Poppins" w:hAnsi="Poppins" w:cs="Poppins"/>
          <w:b/>
          <w:bCs/>
          <w:noProof/>
        </w:rPr>
        <w:t>Passo a passo:</w:t>
      </w:r>
    </w:p>
    <w:p w14:paraId="319B3DCD" w14:textId="77777777" w:rsidR="007366F9" w:rsidRDefault="007366F9" w:rsidP="007366F9">
      <w:pPr>
        <w:rPr>
          <w:rFonts w:ascii="Poppins Light" w:hAnsi="Poppins Light" w:cs="Poppins Light"/>
          <w:noProof/>
        </w:rPr>
      </w:pPr>
    </w:p>
    <w:p w14:paraId="59376750" w14:textId="1995BDC6" w:rsidR="00D17FF4" w:rsidRP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>Abra o Android Studio e inicie um novo projeto Android</w:t>
      </w:r>
      <w:r w:rsidR="00946784">
        <w:rPr>
          <w:rFonts w:ascii="Poppins Light" w:hAnsi="Poppins Light" w:cs="Poppins Light"/>
          <w:noProof/>
        </w:rPr>
        <w:t>;</w:t>
      </w:r>
    </w:p>
    <w:p w14:paraId="3D835EC0" w14:textId="6D9411F6" w:rsidR="00D17FF4" w:rsidRP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Crie uma nova Activity escolhendo </w:t>
      </w:r>
      <w:r w:rsidRPr="00F530B7">
        <w:rPr>
          <w:rFonts w:ascii="Poppins Light" w:hAnsi="Poppins Light" w:cs="Poppins Light"/>
          <w:i/>
          <w:iCs/>
          <w:noProof/>
        </w:rPr>
        <w:t>Empty Activity</w:t>
      </w:r>
      <w:r w:rsidRPr="00D17FF4">
        <w:rPr>
          <w:rFonts w:ascii="Poppins Light" w:hAnsi="Poppins Light" w:cs="Poppins Light"/>
          <w:noProof/>
        </w:rPr>
        <w:t xml:space="preserve"> como o template</w:t>
      </w:r>
      <w:r w:rsidR="00946784">
        <w:rPr>
          <w:rFonts w:ascii="Poppins Light" w:hAnsi="Poppins Light" w:cs="Poppins Light"/>
          <w:noProof/>
        </w:rPr>
        <w:t>;</w:t>
      </w:r>
    </w:p>
    <w:p w14:paraId="73D6BACC" w14:textId="5C897FFE" w:rsidR="00D17FF4" w:rsidRP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Nomeie a Activity como </w:t>
      </w:r>
      <w:r w:rsidRPr="00F530B7">
        <w:rPr>
          <w:rFonts w:ascii="Poppins Light" w:hAnsi="Poppins Light" w:cs="Poppins Light"/>
          <w:i/>
          <w:iCs/>
          <w:noProof/>
        </w:rPr>
        <w:t>MainActivity</w:t>
      </w:r>
      <w:r w:rsidRPr="00D17FF4">
        <w:rPr>
          <w:rFonts w:ascii="Poppins Light" w:hAnsi="Poppins Light" w:cs="Poppins Light"/>
          <w:noProof/>
        </w:rPr>
        <w:t xml:space="preserve"> e configure o layout XML associado (por exemplo, activity_main.xml)</w:t>
      </w:r>
      <w:r w:rsidR="00946784">
        <w:rPr>
          <w:rFonts w:ascii="Poppins Light" w:hAnsi="Poppins Light" w:cs="Poppins Light"/>
          <w:noProof/>
        </w:rPr>
        <w:t>;</w:t>
      </w:r>
    </w:p>
    <w:p w14:paraId="05411F70" w14:textId="3CBBA193" w:rsidR="00A6430C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No arquivo activity_main.xml, adicione alguns elementos de interface, como um </w:t>
      </w:r>
      <w:r w:rsidRPr="00F530B7">
        <w:rPr>
          <w:rFonts w:ascii="Poppins Light" w:hAnsi="Poppins Light" w:cs="Poppins Light"/>
          <w:i/>
          <w:iCs/>
          <w:noProof/>
        </w:rPr>
        <w:t>TextView</w:t>
      </w:r>
      <w:r w:rsidRPr="00D17FF4">
        <w:rPr>
          <w:rFonts w:ascii="Poppins Light" w:hAnsi="Poppins Light" w:cs="Poppins Light"/>
          <w:noProof/>
        </w:rPr>
        <w:t xml:space="preserve"> </w:t>
      </w:r>
      <w:r w:rsidR="00946784">
        <w:rPr>
          <w:rFonts w:ascii="Poppins Light" w:hAnsi="Poppins Light" w:cs="Poppins Light"/>
          <w:noProof/>
        </w:rPr>
        <w:t>ou</w:t>
      </w:r>
      <w:r w:rsidR="00946784" w:rsidRPr="00D17FF4">
        <w:rPr>
          <w:rFonts w:ascii="Poppins Light" w:hAnsi="Poppins Light" w:cs="Poppins Light"/>
          <w:noProof/>
        </w:rPr>
        <w:t xml:space="preserve"> </w:t>
      </w:r>
      <w:r w:rsidRPr="00D17FF4">
        <w:rPr>
          <w:rFonts w:ascii="Poppins Light" w:hAnsi="Poppins Light" w:cs="Poppins Light"/>
          <w:noProof/>
        </w:rPr>
        <w:t xml:space="preserve">um </w:t>
      </w:r>
      <w:r w:rsidRPr="00F530B7">
        <w:rPr>
          <w:rFonts w:ascii="Poppins Light" w:hAnsi="Poppins Light" w:cs="Poppins Light"/>
          <w:i/>
          <w:iCs/>
          <w:noProof/>
        </w:rPr>
        <w:t>Button</w:t>
      </w:r>
      <w:r w:rsidRPr="00D17FF4">
        <w:rPr>
          <w:rFonts w:ascii="Poppins Light" w:hAnsi="Poppins Light" w:cs="Poppins Light"/>
          <w:noProof/>
        </w:rPr>
        <w:t xml:space="preserve"> para visualizar o layout</w:t>
      </w:r>
      <w:r w:rsidR="00946784">
        <w:rPr>
          <w:rFonts w:ascii="Poppins Light" w:hAnsi="Poppins Light" w:cs="Poppins Light"/>
          <w:noProof/>
        </w:rPr>
        <w:t>;</w:t>
      </w:r>
    </w:p>
    <w:p w14:paraId="1618613D" w14:textId="77777777" w:rsidR="00D17FF4" w:rsidRP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>Exemplo de código em activity_main.xml:</w:t>
      </w:r>
    </w:p>
    <w:p w14:paraId="7844F259" w14:textId="77777777" w:rsidR="00D17FF4" w:rsidRDefault="00D17FF4" w:rsidP="00D17FF4">
      <w:pPr>
        <w:pStyle w:val="PargrafodaLista"/>
        <w:rPr>
          <w:rFonts w:ascii="Poppins Light" w:hAnsi="Poppins Light" w:cs="Poppins Light"/>
          <w:noProof/>
        </w:rPr>
      </w:pPr>
    </w:p>
    <w:p w14:paraId="2465AD01" w14:textId="033BDBC6" w:rsidR="00D17FF4" w:rsidRDefault="00D17FF4" w:rsidP="00D17FF4">
      <w:pPr>
        <w:pStyle w:val="PargrafodaLista"/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lastRenderedPageBreak/>
        <w:drawing>
          <wp:inline distT="0" distB="0" distL="0" distR="0" wp14:anchorId="2A6AFF6A" wp14:editId="53DBED69">
            <wp:extent cx="5655776" cy="3333185"/>
            <wp:effectExtent l="0" t="0" r="0" b="0"/>
            <wp:docPr id="12797640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6406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109" cy="33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B043" w14:textId="3866153A" w:rsidR="00D17FF4" w:rsidRDefault="0011553B" w:rsidP="00D17FF4">
      <w:pPr>
        <w:pStyle w:val="PargrafodaLista"/>
        <w:rPr>
          <w:rFonts w:ascii="Poppins Light" w:hAnsi="Poppins Light" w:cs="Poppins Light"/>
          <w:noProof/>
        </w:rPr>
      </w:pPr>
      <w:r w:rsidRPr="70E194C9">
        <w:rPr>
          <w:rFonts w:ascii="Poppins Light" w:hAnsi="Poppins Light" w:cs="Poppins Light"/>
          <w:noProof/>
        </w:rPr>
        <w:t>Elaborado especialmente para o curso com a ferramenta Visual Studio Code.</w:t>
      </w:r>
    </w:p>
    <w:p w14:paraId="4B573B6D" w14:textId="77777777" w:rsidR="00D17FF4" w:rsidRDefault="00D17FF4" w:rsidP="00D17FF4">
      <w:pPr>
        <w:pStyle w:val="PargrafodaLista"/>
        <w:rPr>
          <w:rFonts w:ascii="Poppins Light" w:hAnsi="Poppins Light" w:cs="Poppins Light"/>
          <w:noProof/>
        </w:rPr>
      </w:pPr>
    </w:p>
    <w:p w14:paraId="68BB43F6" w14:textId="2F8B3AB4" w:rsidR="00D17FF4" w:rsidRP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Crie um novo Fragment clicando com o botão direito </w:t>
      </w:r>
      <w:r w:rsidR="00946784">
        <w:rPr>
          <w:rFonts w:ascii="Poppins Light" w:hAnsi="Poppins Light" w:cs="Poppins Light"/>
          <w:noProof/>
        </w:rPr>
        <w:t xml:space="preserve">do mouse </w:t>
      </w:r>
      <w:r w:rsidRPr="00D17FF4">
        <w:rPr>
          <w:rFonts w:ascii="Poppins Light" w:hAnsi="Poppins Light" w:cs="Poppins Light"/>
          <w:noProof/>
        </w:rPr>
        <w:t xml:space="preserve">na pasta java do projeto e selecionando </w:t>
      </w:r>
      <w:r w:rsidRPr="00F530B7">
        <w:rPr>
          <w:rFonts w:ascii="Poppins Light" w:hAnsi="Poppins Light" w:cs="Poppins Light"/>
          <w:i/>
          <w:iCs/>
          <w:noProof/>
        </w:rPr>
        <w:t>New</w:t>
      </w:r>
      <w:r w:rsidRPr="00D17FF4">
        <w:rPr>
          <w:rFonts w:ascii="Poppins Light" w:hAnsi="Poppins Light" w:cs="Poppins Light"/>
          <w:noProof/>
        </w:rPr>
        <w:t xml:space="preserve"> &gt; </w:t>
      </w:r>
      <w:r w:rsidRPr="00F530B7">
        <w:rPr>
          <w:rFonts w:ascii="Poppins Light" w:hAnsi="Poppins Light" w:cs="Poppins Light"/>
          <w:i/>
          <w:iCs/>
          <w:noProof/>
        </w:rPr>
        <w:t>Fragment</w:t>
      </w:r>
      <w:r w:rsidRPr="00D17FF4">
        <w:rPr>
          <w:rFonts w:ascii="Poppins Light" w:hAnsi="Poppins Light" w:cs="Poppins Light"/>
          <w:noProof/>
        </w:rPr>
        <w:t xml:space="preserve"> &gt; </w:t>
      </w:r>
      <w:r w:rsidRPr="00F530B7">
        <w:rPr>
          <w:rFonts w:ascii="Poppins Light" w:hAnsi="Poppins Light" w:cs="Poppins Light"/>
          <w:i/>
          <w:iCs/>
          <w:noProof/>
        </w:rPr>
        <w:t>Fragment (Blank)</w:t>
      </w:r>
      <w:r w:rsidR="00946784">
        <w:rPr>
          <w:rFonts w:ascii="Poppins Light" w:hAnsi="Poppins Light" w:cs="Poppins Light"/>
          <w:noProof/>
        </w:rPr>
        <w:t>;</w:t>
      </w:r>
    </w:p>
    <w:p w14:paraId="732B1C5D" w14:textId="1AE56B3C" w:rsidR="00D17FF4" w:rsidRP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Nomeie o Fragment como </w:t>
      </w:r>
      <w:r w:rsidRPr="00F530B7">
        <w:rPr>
          <w:rFonts w:ascii="Poppins Light" w:hAnsi="Poppins Light" w:cs="Poppins Light"/>
          <w:i/>
          <w:iCs/>
          <w:noProof/>
        </w:rPr>
        <w:t>ExampleFragment</w:t>
      </w:r>
      <w:r w:rsidRPr="00D17FF4">
        <w:rPr>
          <w:rFonts w:ascii="Poppins Light" w:hAnsi="Poppins Light" w:cs="Poppins Light"/>
          <w:noProof/>
        </w:rPr>
        <w:t xml:space="preserve"> e configure o layout XML associado (por exemplo, fragment_example.xml)</w:t>
      </w:r>
      <w:r w:rsidR="00946784">
        <w:rPr>
          <w:rFonts w:ascii="Poppins Light" w:hAnsi="Poppins Light" w:cs="Poppins Light"/>
          <w:noProof/>
        </w:rPr>
        <w:t>;</w:t>
      </w:r>
    </w:p>
    <w:p w14:paraId="57EC207B" w14:textId="634D767A" w:rsidR="00D17FF4" w:rsidRP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No arquivo fragment_example.xml, adicione um elemento de interface simples, como outro </w:t>
      </w:r>
      <w:r w:rsidRPr="00F530B7">
        <w:rPr>
          <w:rFonts w:ascii="Poppins Light" w:hAnsi="Poppins Light" w:cs="Poppins Light"/>
          <w:i/>
          <w:iCs/>
          <w:noProof/>
        </w:rPr>
        <w:t>TextView</w:t>
      </w:r>
      <w:r w:rsidR="00946784">
        <w:rPr>
          <w:rFonts w:ascii="Poppins Light" w:hAnsi="Poppins Light" w:cs="Poppins Light"/>
          <w:noProof/>
        </w:rPr>
        <w:t>;</w:t>
      </w:r>
    </w:p>
    <w:p w14:paraId="5C0048E5" w14:textId="49CF8835" w:rsid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Volte ao arquivo activity_main.xml e adicione um </w:t>
      </w:r>
      <w:r w:rsidRPr="00F530B7">
        <w:rPr>
          <w:rFonts w:ascii="Poppins Light" w:hAnsi="Poppins Light" w:cs="Poppins Light"/>
          <w:i/>
          <w:iCs/>
          <w:noProof/>
        </w:rPr>
        <w:t>FrameLayout</w:t>
      </w:r>
      <w:r w:rsidRPr="00D17FF4">
        <w:rPr>
          <w:rFonts w:ascii="Poppins Light" w:hAnsi="Poppins Light" w:cs="Poppins Light"/>
          <w:noProof/>
        </w:rPr>
        <w:t xml:space="preserve"> </w:t>
      </w:r>
      <w:r w:rsidR="00946784">
        <w:rPr>
          <w:rFonts w:ascii="Poppins Light" w:hAnsi="Poppins Light" w:cs="Poppins Light"/>
          <w:noProof/>
        </w:rPr>
        <w:t>no local em que</w:t>
      </w:r>
      <w:r w:rsidR="00946784" w:rsidRPr="00D17FF4">
        <w:rPr>
          <w:rFonts w:ascii="Poppins Light" w:hAnsi="Poppins Light" w:cs="Poppins Light"/>
          <w:noProof/>
        </w:rPr>
        <w:t xml:space="preserve"> </w:t>
      </w:r>
      <w:r w:rsidRPr="00D17FF4">
        <w:rPr>
          <w:rFonts w:ascii="Poppins Light" w:hAnsi="Poppins Light" w:cs="Poppins Light"/>
          <w:noProof/>
        </w:rPr>
        <w:t>o Fragment será inserido</w:t>
      </w:r>
      <w:r w:rsidR="00946784">
        <w:rPr>
          <w:rFonts w:ascii="Poppins Light" w:hAnsi="Poppins Light" w:cs="Poppins Light"/>
          <w:noProof/>
        </w:rPr>
        <w:t>;</w:t>
      </w:r>
    </w:p>
    <w:p w14:paraId="2B6CB642" w14:textId="2AFB1ECD" w:rsidR="00D17FF4" w:rsidRDefault="00D17FF4" w:rsidP="00D17FF4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Exemplo de código em activity_main.xml com </w:t>
      </w:r>
      <w:r w:rsidRPr="00F530B7">
        <w:rPr>
          <w:rFonts w:ascii="Poppins Light" w:hAnsi="Poppins Light" w:cs="Poppins Light"/>
          <w:i/>
          <w:iCs/>
          <w:noProof/>
        </w:rPr>
        <w:t>FrameLayout</w:t>
      </w:r>
      <w:r w:rsidRPr="00D17FF4">
        <w:rPr>
          <w:rFonts w:ascii="Poppins Light" w:hAnsi="Poppins Light" w:cs="Poppins Light"/>
          <w:noProof/>
        </w:rPr>
        <w:t>:</w:t>
      </w:r>
    </w:p>
    <w:p w14:paraId="76CCD389" w14:textId="77777777" w:rsidR="00D17FF4" w:rsidRDefault="00D17FF4" w:rsidP="00D17FF4">
      <w:pPr>
        <w:rPr>
          <w:rFonts w:ascii="Poppins Light" w:hAnsi="Poppins Light" w:cs="Poppins Light"/>
          <w:noProof/>
        </w:rPr>
      </w:pPr>
    </w:p>
    <w:p w14:paraId="5D54CD9F" w14:textId="5B964923" w:rsidR="00D17FF4" w:rsidRDefault="00D17FF4" w:rsidP="00D17FF4">
      <w:pPr>
        <w:rPr>
          <w:rFonts w:ascii="Poppins Light" w:hAnsi="Poppins Light" w:cs="Poppins Light"/>
          <w:noProof/>
        </w:rPr>
      </w:pPr>
      <w:r>
        <w:rPr>
          <w:noProof/>
        </w:rPr>
        <w:lastRenderedPageBreak/>
        <w:drawing>
          <wp:inline distT="0" distB="0" distL="0" distR="0" wp14:anchorId="2F80B7EE" wp14:editId="463FEFCB">
            <wp:extent cx="6238754" cy="4861110"/>
            <wp:effectExtent l="0" t="0" r="0" b="3175"/>
            <wp:docPr id="18313793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54" cy="48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E468" w14:textId="6C7FA33E" w:rsidR="16FE5A79" w:rsidRDefault="16FE5A79" w:rsidP="70E194C9">
      <w:pPr>
        <w:rPr>
          <w:rFonts w:ascii="Poppins Light" w:hAnsi="Poppins Light" w:cs="Poppins Light"/>
          <w:noProof/>
        </w:rPr>
      </w:pPr>
      <w:r w:rsidRPr="70E194C9">
        <w:rPr>
          <w:rFonts w:ascii="Poppins Light" w:hAnsi="Poppins Light" w:cs="Poppins Light"/>
          <w:noProof/>
        </w:rPr>
        <w:t>Elaborado especialmente para o curso com a ferramenta Visual Studio Code.</w:t>
      </w:r>
    </w:p>
    <w:p w14:paraId="1C18C159" w14:textId="77777777" w:rsidR="00117CC7" w:rsidRDefault="00117CC7" w:rsidP="00117CC7">
      <w:pPr>
        <w:rPr>
          <w:rFonts w:ascii="Poppins Light" w:hAnsi="Poppins Light" w:cs="Poppins Light"/>
          <w:noProof/>
        </w:rPr>
      </w:pPr>
    </w:p>
    <w:p w14:paraId="7CBE3018" w14:textId="6620725F" w:rsidR="00117CC7" w:rsidRPr="00117CC7" w:rsidRDefault="00117CC7" w:rsidP="00117CC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117CC7">
        <w:rPr>
          <w:rFonts w:ascii="Poppins Light" w:hAnsi="Poppins Light" w:cs="Poppins Light"/>
          <w:noProof/>
        </w:rPr>
        <w:t xml:space="preserve">No MainActivity.java ou MainActivity.kt, use o </w:t>
      </w:r>
      <w:r w:rsidRPr="00F530B7">
        <w:rPr>
          <w:rFonts w:ascii="Poppins Light" w:hAnsi="Poppins Light" w:cs="Poppins Light"/>
          <w:i/>
          <w:iCs/>
          <w:noProof/>
        </w:rPr>
        <w:t>FragmentManager</w:t>
      </w:r>
      <w:r w:rsidRPr="00117CC7">
        <w:rPr>
          <w:rFonts w:ascii="Poppins Light" w:hAnsi="Poppins Light" w:cs="Poppins Light"/>
          <w:noProof/>
        </w:rPr>
        <w:t xml:space="preserve"> para adicionar o </w:t>
      </w:r>
      <w:r w:rsidRPr="00F530B7">
        <w:rPr>
          <w:rFonts w:ascii="Poppins Light" w:hAnsi="Poppins Light" w:cs="Poppins Light"/>
          <w:i/>
          <w:iCs/>
          <w:noProof/>
        </w:rPr>
        <w:t>ExampleFragment</w:t>
      </w:r>
      <w:r w:rsidRPr="00117CC7">
        <w:rPr>
          <w:rFonts w:ascii="Poppins Light" w:hAnsi="Poppins Light" w:cs="Poppins Light"/>
          <w:noProof/>
        </w:rPr>
        <w:t xml:space="preserve"> ao </w:t>
      </w:r>
      <w:r w:rsidRPr="00F530B7">
        <w:rPr>
          <w:rFonts w:ascii="Poppins Light" w:hAnsi="Poppins Light" w:cs="Poppins Light"/>
          <w:i/>
          <w:iCs/>
          <w:noProof/>
        </w:rPr>
        <w:t>FrameLayout</w:t>
      </w:r>
      <w:r w:rsidRPr="00117CC7">
        <w:rPr>
          <w:rFonts w:ascii="Poppins Light" w:hAnsi="Poppins Light" w:cs="Poppins Light"/>
          <w:noProof/>
        </w:rPr>
        <w:t xml:space="preserve"> criado</w:t>
      </w:r>
      <w:r w:rsidR="00946784">
        <w:rPr>
          <w:rFonts w:ascii="Poppins Light" w:hAnsi="Poppins Light" w:cs="Poppins Light"/>
          <w:noProof/>
        </w:rPr>
        <w:t>;</w:t>
      </w:r>
    </w:p>
    <w:p w14:paraId="274814D6" w14:textId="77777777" w:rsidR="00117CC7" w:rsidRPr="00D17FF4" w:rsidRDefault="00117CC7" w:rsidP="00117CC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>Exemplo de código para adicionar o Fragment:</w:t>
      </w:r>
    </w:p>
    <w:p w14:paraId="135422FF" w14:textId="77777777" w:rsidR="00117CC7" w:rsidRPr="00D17FF4" w:rsidRDefault="00117CC7" w:rsidP="00117CC7">
      <w:pPr>
        <w:pStyle w:val="PargrafodaLista"/>
        <w:rPr>
          <w:rFonts w:ascii="Poppins Light" w:hAnsi="Poppins Light" w:cs="Poppins Light"/>
          <w:noProof/>
        </w:rPr>
      </w:pPr>
      <w:r>
        <w:rPr>
          <w:noProof/>
        </w:rPr>
        <w:drawing>
          <wp:inline distT="0" distB="0" distL="0" distR="0" wp14:anchorId="22C6C45A" wp14:editId="52107315">
            <wp:extent cx="4915106" cy="949124"/>
            <wp:effectExtent l="0" t="0" r="0" b="3810"/>
            <wp:docPr id="1136478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06" cy="9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C8B3" w14:textId="642752B8" w:rsidR="4258805D" w:rsidRDefault="4258805D" w:rsidP="70E194C9">
      <w:pPr>
        <w:jc w:val="center"/>
        <w:rPr>
          <w:rFonts w:ascii="Poppins Light" w:hAnsi="Poppins Light" w:cs="Poppins Light"/>
          <w:noProof/>
        </w:rPr>
      </w:pPr>
      <w:r w:rsidRPr="70E194C9">
        <w:rPr>
          <w:rFonts w:ascii="Poppins Light" w:hAnsi="Poppins Light" w:cs="Poppins Light"/>
          <w:noProof/>
        </w:rPr>
        <w:t>Elaborado especialmente para o curso com a ferramenta Visual Studio Code.</w:t>
      </w:r>
    </w:p>
    <w:p w14:paraId="35046C3B" w14:textId="77777777" w:rsidR="00117CC7" w:rsidRDefault="00117CC7" w:rsidP="00117CC7">
      <w:pPr>
        <w:pStyle w:val="PargrafodaLista"/>
        <w:spacing w:line="360" w:lineRule="auto"/>
        <w:ind w:left="0"/>
        <w:rPr>
          <w:rFonts w:ascii="Poppins Light" w:hAnsi="Poppins Light" w:cs="Poppins Light"/>
          <w:noProof/>
        </w:rPr>
      </w:pPr>
    </w:p>
    <w:p w14:paraId="05B8EF73" w14:textId="23937E22" w:rsidR="00117CC7" w:rsidRDefault="00117CC7" w:rsidP="00117CC7">
      <w:pPr>
        <w:pStyle w:val="PargrafodaLista"/>
        <w:numPr>
          <w:ilvl w:val="0"/>
          <w:numId w:val="6"/>
        </w:numPr>
        <w:spacing w:line="360" w:lineRule="auto"/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>Execute o aplicativo e veja como o Fragment é exibido na Activity</w:t>
      </w:r>
      <w:r w:rsidR="00946784">
        <w:rPr>
          <w:rFonts w:ascii="Poppins Light" w:hAnsi="Poppins Light" w:cs="Poppins Light"/>
          <w:noProof/>
        </w:rPr>
        <w:t>;</w:t>
      </w:r>
    </w:p>
    <w:p w14:paraId="0E9B8A49" w14:textId="77777777" w:rsidR="00117CC7" w:rsidRDefault="00117CC7" w:rsidP="00117CC7">
      <w:pPr>
        <w:pStyle w:val="PargrafodaLista"/>
        <w:numPr>
          <w:ilvl w:val="0"/>
          <w:numId w:val="6"/>
        </w:numPr>
        <w:spacing w:line="360" w:lineRule="auto"/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 xml:space="preserve">Experimente adicionar mais elementos ao Fragment ou interagir com o </w:t>
      </w:r>
      <w:r w:rsidRPr="00F530B7">
        <w:rPr>
          <w:rFonts w:ascii="Poppins Light" w:hAnsi="Poppins Light" w:cs="Poppins Light"/>
          <w:i/>
          <w:iCs/>
          <w:noProof/>
        </w:rPr>
        <w:t>Button</w:t>
      </w:r>
      <w:r w:rsidRPr="00D17FF4">
        <w:rPr>
          <w:rFonts w:ascii="Poppins Light" w:hAnsi="Poppins Light" w:cs="Poppins Light"/>
          <w:noProof/>
        </w:rPr>
        <w:t xml:space="preserve"> na Activity para ver como ambos funcionam juntos.</w:t>
      </w:r>
    </w:p>
    <w:p w14:paraId="049977F4" w14:textId="7C925492" w:rsidR="00117CC7" w:rsidRPr="00117CC7" w:rsidRDefault="00117CC7" w:rsidP="00117CC7">
      <w:pPr>
        <w:spacing w:line="360" w:lineRule="auto"/>
        <w:ind w:left="360"/>
        <w:rPr>
          <w:rFonts w:ascii="Poppins" w:hAnsi="Poppins" w:cs="Poppins"/>
          <w:b/>
          <w:bCs/>
          <w:noProof/>
        </w:rPr>
      </w:pPr>
      <w:r w:rsidRPr="00117CC7">
        <w:rPr>
          <w:rFonts w:ascii="Poppins" w:hAnsi="Poppins" w:cs="Poppins"/>
          <w:b/>
          <w:bCs/>
          <w:noProof/>
        </w:rPr>
        <w:lastRenderedPageBreak/>
        <w:t>Perguntas para reflexão:</w:t>
      </w:r>
    </w:p>
    <w:p w14:paraId="5A0FE45E" w14:textId="770756F5" w:rsidR="00117CC7" w:rsidRPr="00117CC7" w:rsidRDefault="00117CC7" w:rsidP="00117CC7">
      <w:pPr>
        <w:pStyle w:val="PargrafodaLista"/>
        <w:numPr>
          <w:ilvl w:val="0"/>
          <w:numId w:val="9"/>
        </w:numPr>
        <w:spacing w:line="360" w:lineRule="auto"/>
        <w:rPr>
          <w:rFonts w:ascii="Poppins Light" w:hAnsi="Poppins Light" w:cs="Poppins Light"/>
          <w:noProof/>
        </w:rPr>
      </w:pPr>
      <w:r w:rsidRPr="00117CC7">
        <w:rPr>
          <w:rFonts w:ascii="Poppins Light" w:hAnsi="Poppins Light" w:cs="Poppins Light"/>
          <w:noProof/>
        </w:rPr>
        <w:t>Qual é a função de um Fragment em um aplicativo Android?</w:t>
      </w:r>
    </w:p>
    <w:p w14:paraId="2EB8D2E6" w14:textId="77777777" w:rsidR="00117CC7" w:rsidRPr="00D17FF4" w:rsidRDefault="00117CC7" w:rsidP="00117CC7">
      <w:pPr>
        <w:pStyle w:val="PargrafodaLista"/>
        <w:numPr>
          <w:ilvl w:val="0"/>
          <w:numId w:val="9"/>
        </w:numPr>
        <w:spacing w:line="360" w:lineRule="auto"/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>Como o Fragment se integra à Activity no projeto?</w:t>
      </w:r>
    </w:p>
    <w:p w14:paraId="3EBB56CD" w14:textId="4FFEAEB2" w:rsidR="00117CC7" w:rsidRDefault="00117CC7" w:rsidP="00D17FF4">
      <w:pPr>
        <w:pStyle w:val="PargrafodaLista"/>
        <w:numPr>
          <w:ilvl w:val="0"/>
          <w:numId w:val="9"/>
        </w:numPr>
        <w:spacing w:line="360" w:lineRule="auto"/>
        <w:rPr>
          <w:rFonts w:ascii="Poppins Light" w:hAnsi="Poppins Light" w:cs="Poppins Light"/>
          <w:noProof/>
        </w:rPr>
      </w:pPr>
      <w:r w:rsidRPr="00D17FF4">
        <w:rPr>
          <w:rFonts w:ascii="Poppins Light" w:hAnsi="Poppins Light" w:cs="Poppins Light"/>
          <w:noProof/>
        </w:rPr>
        <w:t>Por que você usaria um Fragment em vez de apenas uma Activity?</w:t>
      </w:r>
    </w:p>
    <w:p w14:paraId="202C5201" w14:textId="77777777" w:rsidR="00117CC7" w:rsidRDefault="00117CC7" w:rsidP="001837AD">
      <w:pPr>
        <w:ind w:left="360"/>
        <w:rPr>
          <w:rFonts w:ascii="Poppins Light" w:hAnsi="Poppins Light" w:cs="Poppins Light"/>
          <w:noProof/>
        </w:rPr>
      </w:pPr>
    </w:p>
    <w:p w14:paraId="7E9A2DAE" w14:textId="2C6A3C56" w:rsidR="00117CC7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029973F5">
          <v:rect id="_x0000_i1025" style="width:0;height:1.5pt" o:hralign="center" o:hrstd="t" o:hr="t" fillcolor="#a0a0a0" stroked="f"/>
        </w:pict>
      </w:r>
    </w:p>
    <w:p w14:paraId="54032105" w14:textId="5127EBF9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5B72760E">
          <v:rect id="_x0000_i1026" style="width:0;height:1.5pt" o:hralign="center" o:hrstd="t" o:hr="t" fillcolor="#a0a0a0" stroked="f"/>
        </w:pict>
      </w:r>
    </w:p>
    <w:p w14:paraId="70B00A32" w14:textId="147496B2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63357273">
          <v:rect id="_x0000_i1027" style="width:0;height:1.5pt" o:hralign="center" o:hrstd="t" o:hr="t" fillcolor="#a0a0a0" stroked="f"/>
        </w:pict>
      </w:r>
    </w:p>
    <w:p w14:paraId="4F31A823" w14:textId="1EDE941D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1F230E0C">
          <v:rect id="_x0000_i1028" style="width:0;height:1.5pt" o:hralign="center" o:hrstd="t" o:hr="t" fillcolor="#a0a0a0" stroked="f"/>
        </w:pict>
      </w:r>
    </w:p>
    <w:p w14:paraId="2462DEC8" w14:textId="2A449473" w:rsidR="00117CC7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1C209D70">
          <v:rect id="_x0000_i1029" style="width:0;height:1.5pt" o:hralign="center" o:hrstd="t" o:hr="t" fillcolor="#a0a0a0" stroked="f"/>
        </w:pict>
      </w:r>
    </w:p>
    <w:p w14:paraId="111C241F" w14:textId="5F13F40A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627935DB">
          <v:rect id="_x0000_i1030" style="width:0;height:1.5pt" o:hralign="center" o:hrstd="t" o:hr="t" fillcolor="#a0a0a0" stroked="f"/>
        </w:pict>
      </w:r>
    </w:p>
    <w:p w14:paraId="32BA7E47" w14:textId="360704E9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7C391C7E">
          <v:rect id="_x0000_i1031" style="width:0;height:1.5pt" o:hralign="center" o:hrstd="t" o:hr="t" fillcolor="#a0a0a0" stroked="f"/>
        </w:pict>
      </w:r>
    </w:p>
    <w:p w14:paraId="71C4BCBA" w14:textId="1BBEABB8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1D59DEA2">
          <v:rect id="_x0000_i1032" style="width:0;height:1.5pt" o:hralign="center" o:hrstd="t" o:hr="t" fillcolor="#a0a0a0" stroked="f"/>
        </w:pict>
      </w:r>
    </w:p>
    <w:p w14:paraId="58B39C23" w14:textId="441BCF7F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6FB66A60">
          <v:rect id="_x0000_i1033" style="width:0;height:1.5pt" o:hralign="center" o:hrstd="t" o:hr="t" fillcolor="#a0a0a0" stroked="f"/>
        </w:pict>
      </w:r>
    </w:p>
    <w:p w14:paraId="6D9884A2" w14:textId="0D7269A3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6CA4E858">
          <v:rect id="_x0000_i1034" style="width:0;height:1.5pt" o:hralign="center" o:hrstd="t" o:hr="t" fillcolor="#a0a0a0" stroked="f"/>
        </w:pict>
      </w:r>
    </w:p>
    <w:p w14:paraId="12019704" w14:textId="2965E0EB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7DE08547">
          <v:rect id="_x0000_i1035" style="width:0;height:1.5pt" o:hralign="center" o:hrstd="t" o:hr="t" fillcolor="#a0a0a0" stroked="f"/>
        </w:pict>
      </w:r>
    </w:p>
    <w:p w14:paraId="2921B022" w14:textId="34695814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6155D215">
          <v:rect id="_x0000_i1036" style="width:0;height:1.5pt" o:hralign="center" o:hrstd="t" o:hr="t" fillcolor="#a0a0a0" stroked="f"/>
        </w:pict>
      </w:r>
    </w:p>
    <w:p w14:paraId="327516D8" w14:textId="77777777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61E44830">
          <v:rect id="_x0000_i1037" style="width:0;height:1.5pt" o:hralign="center" o:hrstd="t" o:hr="t" fillcolor="#a0a0a0" stroked="f"/>
        </w:pict>
      </w:r>
    </w:p>
    <w:p w14:paraId="325C5488" w14:textId="77777777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75843025">
          <v:rect id="_x0000_i1038" style="width:0;height:1.5pt" o:hralign="center" o:hrstd="t" o:hr="t" fillcolor="#a0a0a0" stroked="f"/>
        </w:pict>
      </w:r>
    </w:p>
    <w:p w14:paraId="68E3188E" w14:textId="77777777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46A6235F">
          <v:rect id="_x0000_i1039" style="width:0;height:1.5pt" o:hralign="center" o:hrstd="t" o:hr="t" fillcolor="#a0a0a0" stroked="f"/>
        </w:pict>
      </w:r>
    </w:p>
    <w:p w14:paraId="0BD0FB18" w14:textId="77777777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75F4DE44">
          <v:rect id="_x0000_i1040" style="width:0;height:1.5pt" o:hralign="center" o:hrstd="t" o:hr="t" fillcolor="#a0a0a0" stroked="f"/>
        </w:pict>
      </w:r>
    </w:p>
    <w:p w14:paraId="562B3B6A" w14:textId="69562476" w:rsidR="001837AD" w:rsidRDefault="00000000" w:rsidP="001837AD">
      <w:pPr>
        <w:spacing w:line="276" w:lineRule="auto"/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pict w14:anchorId="78BC42A8">
          <v:rect id="_x0000_i1041" style="width:0;height:1.5pt" o:hralign="center" o:hrstd="t" o:hr="t" fillcolor="#a0a0a0" stroked="f"/>
        </w:pict>
      </w:r>
    </w:p>
    <w:p w14:paraId="515AA176" w14:textId="77777777" w:rsidR="001837AD" w:rsidRPr="00117CC7" w:rsidRDefault="001837AD" w:rsidP="001837AD">
      <w:pPr>
        <w:ind w:left="360"/>
        <w:rPr>
          <w:rFonts w:ascii="Poppins Light" w:hAnsi="Poppins Light" w:cs="Poppins Light"/>
          <w:noProof/>
        </w:rPr>
      </w:pPr>
    </w:p>
    <w:sectPr w:rsidR="001837AD" w:rsidRPr="00117CC7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F134C" w14:textId="77777777" w:rsidR="000B4A0A" w:rsidRDefault="000B4A0A">
      <w:r>
        <w:separator/>
      </w:r>
    </w:p>
  </w:endnote>
  <w:endnote w:type="continuationSeparator" w:id="0">
    <w:p w14:paraId="24E03931" w14:textId="77777777" w:rsidR="000B4A0A" w:rsidRDefault="000B4A0A">
      <w:r>
        <w:continuationSeparator/>
      </w:r>
    </w:p>
  </w:endnote>
  <w:endnote w:type="continuationNotice" w:id="1">
    <w:p w14:paraId="71C9C274" w14:textId="77777777" w:rsidR="000B4A0A" w:rsidRDefault="000B4A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6BDE1B08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F530B7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 xml:space="preserve">[UNIDADE </w:t>
            </w:r>
            <w:r w:rsidR="00F530B7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[COMPONENTE</w:t>
            </w:r>
            <w:r w:rsidR="00F530B7">
              <w:rPr>
                <w:rFonts w:ascii="Poppins" w:hAnsi="Poppins" w:cs="Poppins"/>
                <w:sz w:val="20"/>
                <w:szCs w:val="20"/>
              </w:rPr>
              <w:t xml:space="preserve"> 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A2E89" w14:textId="77777777" w:rsidR="000B4A0A" w:rsidRDefault="000B4A0A">
      <w:r>
        <w:separator/>
      </w:r>
    </w:p>
  </w:footnote>
  <w:footnote w:type="continuationSeparator" w:id="0">
    <w:p w14:paraId="6D227246" w14:textId="77777777" w:rsidR="000B4A0A" w:rsidRDefault="000B4A0A">
      <w:r>
        <w:continuationSeparator/>
      </w:r>
    </w:p>
  </w:footnote>
  <w:footnote w:type="continuationNotice" w:id="1">
    <w:p w14:paraId="17189593" w14:textId="77777777" w:rsidR="000B4A0A" w:rsidRDefault="000B4A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E9E"/>
    <w:multiLevelType w:val="hybridMultilevel"/>
    <w:tmpl w:val="DBBC6AF4"/>
    <w:lvl w:ilvl="0" w:tplc="8ACC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4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C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F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4E77BF"/>
    <w:multiLevelType w:val="hybridMultilevel"/>
    <w:tmpl w:val="9DBCC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0EE1"/>
    <w:multiLevelType w:val="hybridMultilevel"/>
    <w:tmpl w:val="2236C8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3E4041"/>
    <w:multiLevelType w:val="hybridMultilevel"/>
    <w:tmpl w:val="9DBCC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54375"/>
    <w:multiLevelType w:val="hybridMultilevel"/>
    <w:tmpl w:val="9DBCC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3"/>
  </w:num>
  <w:num w:numId="2" w16cid:durableId="1115713199">
    <w:abstractNumId w:val="4"/>
  </w:num>
  <w:num w:numId="3" w16cid:durableId="1821843517">
    <w:abstractNumId w:val="8"/>
  </w:num>
  <w:num w:numId="4" w16cid:durableId="1682665340">
    <w:abstractNumId w:val="5"/>
  </w:num>
  <w:num w:numId="5" w16cid:durableId="1233349413">
    <w:abstractNumId w:val="0"/>
  </w:num>
  <w:num w:numId="6" w16cid:durableId="2031487608">
    <w:abstractNumId w:val="1"/>
  </w:num>
  <w:num w:numId="7" w16cid:durableId="1050229599">
    <w:abstractNumId w:val="6"/>
  </w:num>
  <w:num w:numId="8" w16cid:durableId="370541977">
    <w:abstractNumId w:val="7"/>
  </w:num>
  <w:num w:numId="9" w16cid:durableId="31492065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93C5A"/>
    <w:rsid w:val="000A4E65"/>
    <w:rsid w:val="000B3E77"/>
    <w:rsid w:val="000B4A0A"/>
    <w:rsid w:val="000C6619"/>
    <w:rsid w:val="000E7DEE"/>
    <w:rsid w:val="000F7DE9"/>
    <w:rsid w:val="0011553B"/>
    <w:rsid w:val="00117CC7"/>
    <w:rsid w:val="00124756"/>
    <w:rsid w:val="001538A9"/>
    <w:rsid w:val="00160195"/>
    <w:rsid w:val="001837AD"/>
    <w:rsid w:val="001A2D86"/>
    <w:rsid w:val="001A32C9"/>
    <w:rsid w:val="001C335A"/>
    <w:rsid w:val="001E7BC0"/>
    <w:rsid w:val="002344C7"/>
    <w:rsid w:val="002372B1"/>
    <w:rsid w:val="00244F7C"/>
    <w:rsid w:val="00252F67"/>
    <w:rsid w:val="00256D8D"/>
    <w:rsid w:val="002632D3"/>
    <w:rsid w:val="00264B6B"/>
    <w:rsid w:val="00270124"/>
    <w:rsid w:val="00287B5B"/>
    <w:rsid w:val="00296284"/>
    <w:rsid w:val="002C6EC9"/>
    <w:rsid w:val="002D1A6D"/>
    <w:rsid w:val="002D51E3"/>
    <w:rsid w:val="002E6314"/>
    <w:rsid w:val="003009B4"/>
    <w:rsid w:val="003031BD"/>
    <w:rsid w:val="00311C7C"/>
    <w:rsid w:val="003365AE"/>
    <w:rsid w:val="00367C72"/>
    <w:rsid w:val="003C032E"/>
    <w:rsid w:val="003D71CA"/>
    <w:rsid w:val="00454835"/>
    <w:rsid w:val="00464B32"/>
    <w:rsid w:val="00491C71"/>
    <w:rsid w:val="004B66A3"/>
    <w:rsid w:val="004E713D"/>
    <w:rsid w:val="0054587F"/>
    <w:rsid w:val="005517B2"/>
    <w:rsid w:val="00557F81"/>
    <w:rsid w:val="00585F34"/>
    <w:rsid w:val="005A5A09"/>
    <w:rsid w:val="005E4165"/>
    <w:rsid w:val="005F74BB"/>
    <w:rsid w:val="0060776C"/>
    <w:rsid w:val="0063273B"/>
    <w:rsid w:val="0064777E"/>
    <w:rsid w:val="00676B29"/>
    <w:rsid w:val="006A7450"/>
    <w:rsid w:val="006B3AE9"/>
    <w:rsid w:val="006D6729"/>
    <w:rsid w:val="0073196B"/>
    <w:rsid w:val="007366F9"/>
    <w:rsid w:val="007671B4"/>
    <w:rsid w:val="00773A8C"/>
    <w:rsid w:val="0078262D"/>
    <w:rsid w:val="007B6ABF"/>
    <w:rsid w:val="00814E58"/>
    <w:rsid w:val="0083474B"/>
    <w:rsid w:val="00841D59"/>
    <w:rsid w:val="00851368"/>
    <w:rsid w:val="0087232A"/>
    <w:rsid w:val="008925A9"/>
    <w:rsid w:val="008B4C24"/>
    <w:rsid w:val="008F775A"/>
    <w:rsid w:val="00906821"/>
    <w:rsid w:val="0092769D"/>
    <w:rsid w:val="00933178"/>
    <w:rsid w:val="00946784"/>
    <w:rsid w:val="00953FE4"/>
    <w:rsid w:val="00966015"/>
    <w:rsid w:val="009B33B6"/>
    <w:rsid w:val="009E2904"/>
    <w:rsid w:val="009E5FBE"/>
    <w:rsid w:val="00A6430C"/>
    <w:rsid w:val="00A81338"/>
    <w:rsid w:val="00AA60A0"/>
    <w:rsid w:val="00AD684B"/>
    <w:rsid w:val="00AD78A6"/>
    <w:rsid w:val="00B45591"/>
    <w:rsid w:val="00BA6A76"/>
    <w:rsid w:val="00BC78AE"/>
    <w:rsid w:val="00C12E4A"/>
    <w:rsid w:val="00C358F0"/>
    <w:rsid w:val="00C42339"/>
    <w:rsid w:val="00C4350C"/>
    <w:rsid w:val="00C4723D"/>
    <w:rsid w:val="00C6070E"/>
    <w:rsid w:val="00C62CE1"/>
    <w:rsid w:val="00C749B6"/>
    <w:rsid w:val="00CA4523"/>
    <w:rsid w:val="00CC2A45"/>
    <w:rsid w:val="00CD56C4"/>
    <w:rsid w:val="00CF76E4"/>
    <w:rsid w:val="00D00FF1"/>
    <w:rsid w:val="00D03B93"/>
    <w:rsid w:val="00D05B9C"/>
    <w:rsid w:val="00D17FF4"/>
    <w:rsid w:val="00D553AB"/>
    <w:rsid w:val="00D61A8F"/>
    <w:rsid w:val="00DC203A"/>
    <w:rsid w:val="00DD5204"/>
    <w:rsid w:val="00DE0C0D"/>
    <w:rsid w:val="00E10D86"/>
    <w:rsid w:val="00E12E2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30B7"/>
    <w:rsid w:val="00F57059"/>
    <w:rsid w:val="00FD7F1E"/>
    <w:rsid w:val="00FE6748"/>
    <w:rsid w:val="00FF3340"/>
    <w:rsid w:val="00FF3ECB"/>
    <w:rsid w:val="16FE5A79"/>
    <w:rsid w:val="4258805D"/>
    <w:rsid w:val="70E19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B92F9CC5-C2BC-4B89-851D-6C8F8EF27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8</TotalTime>
  <Pages>1</Pages>
  <Words>386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7</cp:revision>
  <cp:lastPrinted>2006-08-31T06:40:00Z</cp:lastPrinted>
  <dcterms:created xsi:type="dcterms:W3CDTF">2024-09-23T18:42:00Z</dcterms:created>
  <dcterms:modified xsi:type="dcterms:W3CDTF">2024-10-14T22:19:00Z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