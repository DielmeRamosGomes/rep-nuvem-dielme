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097074" w:rsidRDefault="3D94DEAD" w:rsidP="3D94DEAD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00097074">
        <w:rPr>
          <w:rFonts w:ascii="Poppins" w:hAnsi="Poppins" w:cs="Poppins"/>
        </w:rPr>
        <w:t>Roteiro de Atividade Prática</w:t>
      </w:r>
    </w:p>
    <w:p w14:paraId="4CF5E947" w14:textId="77777777" w:rsidR="00814E58" w:rsidRPr="00097074" w:rsidRDefault="00814E58" w:rsidP="00814E58">
      <w:pPr>
        <w:rPr>
          <w:rFonts w:ascii="Poppins" w:hAnsi="Poppins" w:cs="Poppins"/>
        </w:rPr>
      </w:pPr>
    </w:p>
    <w:p w14:paraId="3859BC60" w14:textId="7A01095D" w:rsidR="00E227A8" w:rsidRPr="00097074" w:rsidRDefault="00E227A8" w:rsidP="00E227A8">
      <w:pPr>
        <w:pStyle w:val="Ttulo9"/>
        <w:spacing w:line="288" w:lineRule="auto"/>
        <w:ind w:left="425" w:hanging="425"/>
        <w:jc w:val="left"/>
        <w:rPr>
          <w:rFonts w:ascii="Poppins" w:hAnsi="Poppins" w:cs="Poppins"/>
          <w:b w:val="0"/>
          <w:sz w:val="24"/>
          <w:szCs w:val="16"/>
        </w:rPr>
      </w:pPr>
      <w:r w:rsidRPr="00097074">
        <w:rPr>
          <w:rFonts w:ascii="Poppins" w:hAnsi="Poppins" w:cs="Poppins"/>
          <w:b w:val="0"/>
          <w:sz w:val="24"/>
          <w:szCs w:val="24"/>
          <w:u w:val="none"/>
        </w:rPr>
        <w:t>Nome:</w:t>
      </w:r>
      <w:r w:rsidR="00814E58" w:rsidRPr="00097074">
        <w:rPr>
          <w:rFonts w:ascii="Poppins" w:hAnsi="Poppins" w:cs="Poppins"/>
          <w:b w:val="0"/>
          <w:sz w:val="24"/>
          <w:szCs w:val="24"/>
          <w:u w:val="none"/>
        </w:rPr>
        <w:t xml:space="preserve"> </w:t>
      </w:r>
      <w:r w:rsidR="004E713D" w:rsidRPr="00097074">
        <w:rPr>
          <w:rFonts w:ascii="Poppins" w:hAnsi="Poppins" w:cs="Poppins"/>
          <w:b w:val="0"/>
          <w:sz w:val="24"/>
          <w:szCs w:val="24"/>
        </w:rPr>
        <w:t xml:space="preserve">                                                                                    </w:t>
      </w:r>
      <w:r w:rsidRPr="00097074">
        <w:rPr>
          <w:rFonts w:ascii="Poppins" w:hAnsi="Poppins" w:cs="Poppins"/>
        </w:rPr>
        <w:tab/>
      </w:r>
      <w:r w:rsidR="004E713D" w:rsidRPr="00097074">
        <w:rPr>
          <w:rFonts w:ascii="Poppins" w:hAnsi="Poppins" w:cs="Poppins"/>
          <w:b w:val="0"/>
          <w:sz w:val="24"/>
          <w:szCs w:val="24"/>
          <w:u w:val="none"/>
        </w:rPr>
        <w:t xml:space="preserve"> </w:t>
      </w:r>
      <w:r w:rsidRPr="00097074">
        <w:rPr>
          <w:rFonts w:ascii="Poppins" w:hAnsi="Poppins" w:cs="Poppins"/>
          <w:b w:val="0"/>
          <w:sz w:val="24"/>
          <w:szCs w:val="24"/>
          <w:u w:val="none"/>
        </w:rPr>
        <w:t>Turma</w:t>
      </w:r>
      <w:r w:rsidR="004E713D" w:rsidRPr="00097074">
        <w:rPr>
          <w:rFonts w:ascii="Poppins" w:hAnsi="Poppins" w:cs="Poppins"/>
          <w:b w:val="0"/>
          <w:sz w:val="24"/>
          <w:szCs w:val="24"/>
          <w:u w:val="none"/>
        </w:rPr>
        <w:t xml:space="preserve">: </w:t>
      </w:r>
      <w:r w:rsidR="004E713D" w:rsidRPr="00097074">
        <w:rPr>
          <w:rFonts w:ascii="Poppins" w:hAnsi="Poppins" w:cs="Poppins"/>
          <w:b w:val="0"/>
          <w:sz w:val="24"/>
          <w:szCs w:val="24"/>
        </w:rPr>
        <w:t xml:space="preserve">                          </w:t>
      </w:r>
      <w:proofErr w:type="gramStart"/>
      <w:r w:rsidR="004E713D" w:rsidRPr="00097074">
        <w:rPr>
          <w:rFonts w:ascii="Poppins" w:hAnsi="Poppins" w:cs="Poppins"/>
          <w:b w:val="0"/>
          <w:sz w:val="24"/>
          <w:szCs w:val="24"/>
        </w:rPr>
        <w:t xml:space="preserve">  </w:t>
      </w:r>
      <w:r w:rsidRPr="00097074">
        <w:rPr>
          <w:rFonts w:ascii="Poppins" w:hAnsi="Poppins" w:cs="Poppins"/>
          <w:b w:val="0"/>
          <w:color w:val="FFFFFF" w:themeColor="background1"/>
          <w:sz w:val="24"/>
          <w:szCs w:val="24"/>
        </w:rPr>
        <w:t>.</w:t>
      </w:r>
      <w:proofErr w:type="gramEnd"/>
    </w:p>
    <w:p w14:paraId="150B4459" w14:textId="77777777" w:rsidR="0060776C" w:rsidRPr="00097074" w:rsidRDefault="0060776C" w:rsidP="0060776C">
      <w:pPr>
        <w:spacing w:line="288" w:lineRule="auto"/>
        <w:jc w:val="both"/>
        <w:rPr>
          <w:rFonts w:ascii="Poppins" w:hAnsi="Poppins" w:cs="Poppins"/>
          <w:u w:val="single"/>
        </w:rPr>
      </w:pPr>
    </w:p>
    <w:p w14:paraId="734828B9" w14:textId="5133E872" w:rsidR="008F5546" w:rsidRPr="00097074" w:rsidRDefault="572A1C2D" w:rsidP="008F5546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097074">
        <w:rPr>
          <w:rFonts w:ascii="Poppins" w:hAnsi="Poppins" w:cs="Poppins"/>
          <w:b/>
          <w:bCs/>
          <w:noProof/>
          <w:sz w:val="32"/>
          <w:szCs w:val="32"/>
        </w:rPr>
        <w:t xml:space="preserve">Criando um </w:t>
      </w:r>
      <w:r w:rsidR="009C5EC7" w:rsidRPr="00097074">
        <w:rPr>
          <w:rFonts w:ascii="Poppins" w:hAnsi="Poppins" w:cs="Poppins"/>
          <w:b/>
          <w:bCs/>
          <w:noProof/>
          <w:sz w:val="32"/>
          <w:szCs w:val="32"/>
        </w:rPr>
        <w:t>site responsivo com abordagem mobile-first</w:t>
      </w:r>
    </w:p>
    <w:p w14:paraId="522B2122" w14:textId="17920910" w:rsidR="05DA19C2" w:rsidRPr="00097074" w:rsidRDefault="05DA19C2" w:rsidP="05DA19C2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6BC8B495" w14:textId="60815617" w:rsidR="33AFEB40" w:rsidRPr="00097074" w:rsidRDefault="33AFEB40" w:rsidP="05DA19C2">
      <w:pPr>
        <w:rPr>
          <w:rFonts w:ascii="Poppins" w:hAnsi="Poppins" w:cs="Poppins"/>
          <w:b/>
          <w:bCs/>
          <w:noProof/>
        </w:rPr>
      </w:pPr>
      <w:r w:rsidRPr="00097074">
        <w:rPr>
          <w:rFonts w:ascii="Poppins" w:hAnsi="Poppins" w:cs="Poppins"/>
          <w:b/>
          <w:bCs/>
          <w:noProof/>
        </w:rPr>
        <w:t xml:space="preserve">Objetivo da </w:t>
      </w:r>
      <w:r w:rsidR="009C5EC7">
        <w:rPr>
          <w:rFonts w:ascii="Poppins" w:hAnsi="Poppins" w:cs="Poppins"/>
          <w:b/>
          <w:bCs/>
          <w:noProof/>
        </w:rPr>
        <w:t>a</w:t>
      </w:r>
      <w:r w:rsidRPr="00097074">
        <w:rPr>
          <w:rFonts w:ascii="Poppins" w:hAnsi="Poppins" w:cs="Poppins"/>
          <w:b/>
          <w:bCs/>
          <w:noProof/>
        </w:rPr>
        <w:t>ula:</w:t>
      </w:r>
    </w:p>
    <w:p w14:paraId="2ABCD4BB" w14:textId="08452CFA" w:rsidR="05DA19C2" w:rsidRPr="00097074" w:rsidRDefault="05DA19C2" w:rsidP="05DA19C2">
      <w:pPr>
        <w:rPr>
          <w:rFonts w:ascii="Poppins" w:hAnsi="Poppins" w:cs="Poppins"/>
          <w:noProof/>
        </w:rPr>
      </w:pPr>
    </w:p>
    <w:p w14:paraId="08422B3A" w14:textId="4FAE436B" w:rsidR="33AFEB40" w:rsidRPr="00097074" w:rsidRDefault="454E069E" w:rsidP="05DA19C2">
      <w:pPr>
        <w:rPr>
          <w:rFonts w:ascii="Poppins" w:hAnsi="Poppins" w:cs="Poppins"/>
        </w:rPr>
      </w:pPr>
      <w:r w:rsidRPr="00097074">
        <w:rPr>
          <w:rFonts w:ascii="Poppins" w:hAnsi="Poppins" w:cs="Poppins"/>
          <w:noProof/>
        </w:rPr>
        <w:t xml:space="preserve">Entender e aplicar os conceitos de design responsivo e metodologia mobile-first na criação de um site, utilizando </w:t>
      </w:r>
      <w:r w:rsidR="00172408">
        <w:rPr>
          <w:rFonts w:ascii="Poppins" w:hAnsi="Poppins" w:cs="Poppins"/>
          <w:noProof/>
        </w:rPr>
        <w:t>f</w:t>
      </w:r>
      <w:r w:rsidRPr="00097074">
        <w:rPr>
          <w:rFonts w:ascii="Poppins" w:hAnsi="Poppins" w:cs="Poppins"/>
          <w:noProof/>
        </w:rPr>
        <w:t xml:space="preserve">luid </w:t>
      </w:r>
      <w:r w:rsidR="00172408">
        <w:rPr>
          <w:rFonts w:ascii="Poppins" w:hAnsi="Poppins" w:cs="Poppins"/>
          <w:noProof/>
        </w:rPr>
        <w:t>g</w:t>
      </w:r>
      <w:r w:rsidRPr="00097074">
        <w:rPr>
          <w:rFonts w:ascii="Poppins" w:hAnsi="Poppins" w:cs="Poppins"/>
          <w:noProof/>
        </w:rPr>
        <w:t xml:space="preserve">rid </w:t>
      </w:r>
      <w:r w:rsidR="00172408">
        <w:rPr>
          <w:rFonts w:ascii="Poppins" w:hAnsi="Poppins" w:cs="Poppins"/>
          <w:noProof/>
        </w:rPr>
        <w:t>l</w:t>
      </w:r>
      <w:r w:rsidRPr="00097074">
        <w:rPr>
          <w:rFonts w:ascii="Poppins" w:hAnsi="Poppins" w:cs="Poppins"/>
          <w:noProof/>
        </w:rPr>
        <w:t xml:space="preserve">ayouts, </w:t>
      </w:r>
      <w:r w:rsidR="00172408">
        <w:rPr>
          <w:rFonts w:ascii="Poppins" w:hAnsi="Poppins" w:cs="Poppins"/>
          <w:noProof/>
        </w:rPr>
        <w:t>f</w:t>
      </w:r>
      <w:r w:rsidRPr="00097074">
        <w:rPr>
          <w:rFonts w:ascii="Poppins" w:hAnsi="Poppins" w:cs="Poppins"/>
          <w:noProof/>
        </w:rPr>
        <w:t xml:space="preserve">lexible </w:t>
      </w:r>
      <w:r w:rsidR="00172408">
        <w:rPr>
          <w:rFonts w:ascii="Poppins" w:hAnsi="Poppins" w:cs="Poppins"/>
          <w:noProof/>
        </w:rPr>
        <w:t>i</w:t>
      </w:r>
      <w:r w:rsidRPr="00097074">
        <w:rPr>
          <w:rFonts w:ascii="Poppins" w:hAnsi="Poppins" w:cs="Poppins"/>
          <w:noProof/>
        </w:rPr>
        <w:t xml:space="preserve">mages, </w:t>
      </w:r>
      <w:r w:rsidR="00172408">
        <w:rPr>
          <w:rFonts w:ascii="Poppins" w:hAnsi="Poppins" w:cs="Poppins"/>
          <w:noProof/>
        </w:rPr>
        <w:t>m</w:t>
      </w:r>
      <w:r w:rsidRPr="00097074">
        <w:rPr>
          <w:rFonts w:ascii="Poppins" w:hAnsi="Poppins" w:cs="Poppins"/>
          <w:noProof/>
        </w:rPr>
        <w:t xml:space="preserve">edia </w:t>
      </w:r>
      <w:r w:rsidR="00172408">
        <w:rPr>
          <w:rFonts w:ascii="Poppins" w:hAnsi="Poppins" w:cs="Poppins"/>
          <w:noProof/>
        </w:rPr>
        <w:t>q</w:t>
      </w:r>
      <w:r w:rsidRPr="00097074">
        <w:rPr>
          <w:rFonts w:ascii="Poppins" w:hAnsi="Poppins" w:cs="Poppins"/>
          <w:noProof/>
        </w:rPr>
        <w:t xml:space="preserve">ueries, e </w:t>
      </w:r>
      <w:r w:rsidR="00172408">
        <w:rPr>
          <w:rFonts w:ascii="Poppins" w:hAnsi="Poppins" w:cs="Poppins"/>
          <w:noProof/>
        </w:rPr>
        <w:t xml:space="preserve">os </w:t>
      </w:r>
      <w:r w:rsidRPr="00097074">
        <w:rPr>
          <w:rFonts w:ascii="Poppins" w:hAnsi="Poppins" w:cs="Poppins"/>
          <w:noProof/>
        </w:rPr>
        <w:t xml:space="preserve">princípios de desempenho para dispositivos móveis. Além disso, explorar o uso do framework </w:t>
      </w:r>
      <w:r w:rsidR="00AB4AA6">
        <w:rPr>
          <w:rFonts w:ascii="Poppins" w:hAnsi="Poppins" w:cs="Poppins"/>
          <w:noProof/>
        </w:rPr>
        <w:t>f</w:t>
      </w:r>
      <w:r w:rsidRPr="00097074">
        <w:rPr>
          <w:rFonts w:ascii="Poppins" w:hAnsi="Poppins" w:cs="Poppins"/>
          <w:noProof/>
        </w:rPr>
        <w:t>oundation para construir uma página web responsiva e eficiente.</w:t>
      </w:r>
    </w:p>
    <w:p w14:paraId="634AC03C" w14:textId="0A9D1D9B" w:rsidR="33AFEB40" w:rsidRPr="00097074" w:rsidRDefault="33AFEB40" w:rsidP="7C401800">
      <w:pPr>
        <w:rPr>
          <w:rFonts w:ascii="Poppins" w:hAnsi="Poppins" w:cs="Poppins"/>
          <w:noProof/>
        </w:rPr>
      </w:pPr>
    </w:p>
    <w:p w14:paraId="3E6B893D" w14:textId="6B5D513C" w:rsidR="33AFEB40" w:rsidRPr="00097074" w:rsidRDefault="33AFEB40" w:rsidP="05DA19C2">
      <w:pPr>
        <w:rPr>
          <w:rFonts w:ascii="Poppins" w:hAnsi="Poppins" w:cs="Poppins"/>
          <w:b/>
          <w:bCs/>
          <w:noProof/>
        </w:rPr>
      </w:pPr>
      <w:r w:rsidRPr="00097074">
        <w:rPr>
          <w:rFonts w:ascii="Poppins" w:hAnsi="Poppins" w:cs="Poppins"/>
          <w:b/>
          <w:bCs/>
          <w:noProof/>
        </w:rPr>
        <w:t>Situação</w:t>
      </w:r>
      <w:r w:rsidR="00AB4AA6">
        <w:rPr>
          <w:rFonts w:ascii="Poppins" w:hAnsi="Poppins" w:cs="Poppins"/>
          <w:b/>
          <w:bCs/>
          <w:noProof/>
        </w:rPr>
        <w:t>-p</w:t>
      </w:r>
      <w:r w:rsidRPr="00097074">
        <w:rPr>
          <w:rFonts w:ascii="Poppins" w:hAnsi="Poppins" w:cs="Poppins"/>
          <w:b/>
          <w:bCs/>
          <w:noProof/>
        </w:rPr>
        <w:t>roblema:</w:t>
      </w:r>
    </w:p>
    <w:p w14:paraId="6A6E53EB" w14:textId="010A2F2E" w:rsidR="05DA19C2" w:rsidRPr="00097074" w:rsidRDefault="05DA19C2" w:rsidP="05DA19C2">
      <w:pPr>
        <w:rPr>
          <w:rFonts w:ascii="Poppins" w:hAnsi="Poppins" w:cs="Poppins"/>
          <w:noProof/>
        </w:rPr>
      </w:pPr>
    </w:p>
    <w:p w14:paraId="2EAE3C8E" w14:textId="197713F3" w:rsidR="7FA4C5ED" w:rsidRPr="00097074" w:rsidRDefault="3D94DEAD" w:rsidP="7C401800">
      <w:pPr>
        <w:rPr>
          <w:rFonts w:ascii="Poppins" w:hAnsi="Poppins" w:cs="Poppins"/>
        </w:rPr>
      </w:pPr>
      <w:r w:rsidRPr="00097074">
        <w:rPr>
          <w:rFonts w:ascii="Poppins" w:hAnsi="Poppins" w:cs="Poppins"/>
          <w:noProof/>
        </w:rPr>
        <w:t>Você foi contratado para criar um site para uma pequena empresa que deseja garantir que seus clientes tenham uma ótima experiência em qualquer dispositivo, desde smartphones até desktops. A empresa prioriza o design responsivo, começando com uma abordagem mobile-first. Sua tarefa é desenvolver uma página inicial que se adapte a diferentes tamanhos de tela e ofereça uma interface amigável e rápida para dispositivos móveis.</w:t>
      </w:r>
    </w:p>
    <w:p w14:paraId="3BF99C6D" w14:textId="1FFB308B" w:rsidR="41ED4404" w:rsidRPr="00097074" w:rsidRDefault="41ED4404" w:rsidP="41ED4404">
      <w:pPr>
        <w:rPr>
          <w:rFonts w:ascii="Poppins" w:eastAsia="Segoe UI" w:hAnsi="Poppins" w:cs="Poppins"/>
          <w:noProof/>
          <w:sz w:val="18"/>
          <w:szCs w:val="18"/>
        </w:rPr>
      </w:pPr>
    </w:p>
    <w:p w14:paraId="4A00CF7F" w14:textId="3F012058" w:rsidR="00E255E5" w:rsidRPr="00097074" w:rsidRDefault="3D94DEAD" w:rsidP="41ED4404">
      <w:pPr>
        <w:jc w:val="right"/>
        <w:rPr>
          <w:rFonts w:ascii="Poppins" w:eastAsia="Poppins Light" w:hAnsi="Poppins" w:cs="Poppins"/>
          <w:noProof/>
        </w:rPr>
      </w:pPr>
      <w:r w:rsidRPr="00097074">
        <w:rPr>
          <w:rFonts w:ascii="Poppins" w:eastAsia="Segoe UI" w:hAnsi="Poppins" w:cs="Poppins"/>
          <w:noProof/>
          <w:sz w:val="18"/>
          <w:szCs w:val="18"/>
        </w:rPr>
        <w:t>Situação fictícia elaborada especialmente para o curso.</w:t>
      </w:r>
    </w:p>
    <w:p w14:paraId="3CBD6C71" w14:textId="7712540E" w:rsidR="41ED4404" w:rsidRPr="00097074" w:rsidRDefault="41ED4404" w:rsidP="41ED4404">
      <w:pPr>
        <w:rPr>
          <w:rFonts w:ascii="Poppins" w:hAnsi="Poppins" w:cs="Poppins"/>
          <w:b/>
          <w:bCs/>
          <w:noProof/>
        </w:rPr>
      </w:pPr>
    </w:p>
    <w:p w14:paraId="31F32ADB" w14:textId="7602642D" w:rsidR="33AFEB40" w:rsidRPr="00097074" w:rsidRDefault="33AFEB40" w:rsidP="05DA19C2">
      <w:pPr>
        <w:rPr>
          <w:rFonts w:ascii="Poppins" w:hAnsi="Poppins" w:cs="Poppins"/>
          <w:b/>
          <w:bCs/>
          <w:noProof/>
        </w:rPr>
      </w:pPr>
      <w:r w:rsidRPr="00097074">
        <w:rPr>
          <w:rFonts w:ascii="Poppins" w:hAnsi="Poppins" w:cs="Poppins"/>
          <w:b/>
          <w:bCs/>
          <w:noProof/>
        </w:rPr>
        <w:t xml:space="preserve">Passos para </w:t>
      </w:r>
      <w:r w:rsidR="00AB4AA6">
        <w:rPr>
          <w:rFonts w:ascii="Poppins" w:hAnsi="Poppins" w:cs="Poppins"/>
          <w:b/>
          <w:bCs/>
          <w:noProof/>
        </w:rPr>
        <w:t>i</w:t>
      </w:r>
      <w:r w:rsidRPr="00097074">
        <w:rPr>
          <w:rFonts w:ascii="Poppins" w:hAnsi="Poppins" w:cs="Poppins"/>
          <w:b/>
          <w:bCs/>
          <w:noProof/>
        </w:rPr>
        <w:t>mplementação:</w:t>
      </w:r>
    </w:p>
    <w:p w14:paraId="09A830DF" w14:textId="54CA1C71" w:rsidR="33AFEB40" w:rsidRPr="00097074" w:rsidRDefault="33AFEB40" w:rsidP="7C401800">
      <w:pPr>
        <w:spacing w:before="240" w:after="240"/>
        <w:rPr>
          <w:rFonts w:ascii="Poppins" w:hAnsi="Poppins" w:cs="Poppins"/>
        </w:rPr>
      </w:pPr>
      <w:r w:rsidRPr="00097074">
        <w:rPr>
          <w:rFonts w:ascii="Poppins" w:hAnsi="Poppins" w:cs="Poppins"/>
          <w:noProof/>
        </w:rPr>
        <w:t xml:space="preserve"> </w:t>
      </w:r>
      <w:r w:rsidR="7D6388FA" w:rsidRPr="00097074">
        <w:rPr>
          <w:rFonts w:ascii="Poppins" w:eastAsia="Poppins Light" w:hAnsi="Poppins" w:cs="Poppins"/>
          <w:b/>
          <w:bCs/>
          <w:noProof/>
        </w:rPr>
        <w:t xml:space="preserve">Configuração do </w:t>
      </w:r>
      <w:r w:rsidR="00AB4AA6">
        <w:rPr>
          <w:rFonts w:ascii="Poppins" w:eastAsia="Poppins Light" w:hAnsi="Poppins" w:cs="Poppins"/>
          <w:b/>
          <w:bCs/>
          <w:noProof/>
        </w:rPr>
        <w:t>p</w:t>
      </w:r>
      <w:r w:rsidR="7D6388FA" w:rsidRPr="00097074">
        <w:rPr>
          <w:rFonts w:ascii="Poppins" w:eastAsia="Poppins Light" w:hAnsi="Poppins" w:cs="Poppins"/>
          <w:b/>
          <w:bCs/>
          <w:noProof/>
        </w:rPr>
        <w:t>rojeto:</w:t>
      </w:r>
    </w:p>
    <w:p w14:paraId="78BD471F" w14:textId="5261B39F" w:rsidR="33AFEB40" w:rsidRPr="00097074" w:rsidRDefault="7D6388FA" w:rsidP="7C401800">
      <w:pPr>
        <w:pStyle w:val="PargrafodaLista"/>
        <w:numPr>
          <w:ilvl w:val="0"/>
          <w:numId w:val="1"/>
        </w:numPr>
        <w:rPr>
          <w:rFonts w:ascii="Poppins" w:eastAsia="Poppins Light" w:hAnsi="Poppins" w:cs="Poppins"/>
          <w:noProof/>
        </w:rPr>
      </w:pPr>
      <w:r w:rsidRPr="00097074">
        <w:rPr>
          <w:rFonts w:ascii="Poppins" w:eastAsia="Poppins Light" w:hAnsi="Poppins" w:cs="Poppins"/>
          <w:noProof/>
        </w:rPr>
        <w:t xml:space="preserve">Crie a estrutura inicial do projeto, organizando as pastas e </w:t>
      </w:r>
      <w:r w:rsidR="00843AE0">
        <w:rPr>
          <w:rFonts w:ascii="Poppins" w:eastAsia="Poppins Light" w:hAnsi="Poppins" w:cs="Poppins"/>
          <w:noProof/>
        </w:rPr>
        <w:t xml:space="preserve">os </w:t>
      </w:r>
      <w:r w:rsidRPr="00097074">
        <w:rPr>
          <w:rFonts w:ascii="Poppins" w:eastAsia="Poppins Light" w:hAnsi="Poppins" w:cs="Poppins"/>
          <w:noProof/>
        </w:rPr>
        <w:t>arquivos necessários. Inclua as seguintes pastas:</w:t>
      </w:r>
    </w:p>
    <w:p w14:paraId="647149BC" w14:textId="68B1EBE5" w:rsidR="33AFEB40" w:rsidRPr="00097074" w:rsidRDefault="7D6388FA" w:rsidP="7C401800">
      <w:pPr>
        <w:pStyle w:val="PargrafodaLista"/>
        <w:numPr>
          <w:ilvl w:val="1"/>
          <w:numId w:val="1"/>
        </w:numPr>
        <w:rPr>
          <w:rFonts w:ascii="Poppins" w:eastAsia="Poppins Light" w:hAnsi="Poppins" w:cs="Poppins"/>
          <w:noProof/>
        </w:rPr>
      </w:pPr>
      <w:r w:rsidRPr="00097074">
        <w:rPr>
          <w:rFonts w:ascii="Poppins" w:eastAsia="Poppins Light" w:hAnsi="Poppins" w:cs="Poppins"/>
          <w:b/>
          <w:bCs/>
          <w:noProof/>
        </w:rPr>
        <w:t>css/</w:t>
      </w:r>
      <w:r w:rsidRPr="00097074">
        <w:rPr>
          <w:rFonts w:ascii="Poppins" w:eastAsia="Poppins Light" w:hAnsi="Poppins" w:cs="Poppins"/>
          <w:noProof/>
        </w:rPr>
        <w:t xml:space="preserve">: </w:t>
      </w:r>
      <w:r w:rsidR="00843AE0">
        <w:rPr>
          <w:rFonts w:ascii="Poppins" w:eastAsia="Poppins Light" w:hAnsi="Poppins" w:cs="Poppins"/>
          <w:noProof/>
        </w:rPr>
        <w:t>p</w:t>
      </w:r>
      <w:r w:rsidRPr="00097074">
        <w:rPr>
          <w:rFonts w:ascii="Poppins" w:eastAsia="Poppins Light" w:hAnsi="Poppins" w:cs="Poppins"/>
          <w:noProof/>
        </w:rPr>
        <w:t>ara os arquivos de estilo.</w:t>
      </w:r>
    </w:p>
    <w:p w14:paraId="24B3BF9D" w14:textId="0CB3B006" w:rsidR="33AFEB40" w:rsidRPr="00097074" w:rsidRDefault="7D6388FA" w:rsidP="7C401800">
      <w:pPr>
        <w:pStyle w:val="PargrafodaLista"/>
        <w:numPr>
          <w:ilvl w:val="1"/>
          <w:numId w:val="1"/>
        </w:numPr>
        <w:rPr>
          <w:rFonts w:ascii="Poppins" w:eastAsia="Poppins Light" w:hAnsi="Poppins" w:cs="Poppins"/>
          <w:noProof/>
        </w:rPr>
      </w:pPr>
      <w:r w:rsidRPr="00097074">
        <w:rPr>
          <w:rFonts w:ascii="Poppins" w:eastAsia="Poppins Light" w:hAnsi="Poppins" w:cs="Poppins"/>
          <w:b/>
          <w:bCs/>
          <w:noProof/>
        </w:rPr>
        <w:t>img/</w:t>
      </w:r>
      <w:r w:rsidRPr="00097074">
        <w:rPr>
          <w:rFonts w:ascii="Poppins" w:eastAsia="Poppins Light" w:hAnsi="Poppins" w:cs="Poppins"/>
          <w:noProof/>
        </w:rPr>
        <w:t xml:space="preserve">: </w:t>
      </w:r>
      <w:r w:rsidR="00843AE0">
        <w:rPr>
          <w:rFonts w:ascii="Poppins" w:eastAsia="Poppins Light" w:hAnsi="Poppins" w:cs="Poppins"/>
          <w:noProof/>
        </w:rPr>
        <w:t>p</w:t>
      </w:r>
      <w:r w:rsidRPr="00097074">
        <w:rPr>
          <w:rFonts w:ascii="Poppins" w:eastAsia="Poppins Light" w:hAnsi="Poppins" w:cs="Poppins"/>
          <w:noProof/>
        </w:rPr>
        <w:t>ara as imagens do site.</w:t>
      </w:r>
    </w:p>
    <w:p w14:paraId="2D8568AE" w14:textId="64748502" w:rsidR="33AFEB40" w:rsidRPr="00097074" w:rsidRDefault="7D6388FA" w:rsidP="7C401800">
      <w:pPr>
        <w:pStyle w:val="PargrafodaLista"/>
        <w:numPr>
          <w:ilvl w:val="1"/>
          <w:numId w:val="1"/>
        </w:numPr>
        <w:rPr>
          <w:rFonts w:ascii="Poppins" w:eastAsia="Poppins Light" w:hAnsi="Poppins" w:cs="Poppins"/>
          <w:noProof/>
        </w:rPr>
      </w:pPr>
      <w:r w:rsidRPr="00097074">
        <w:rPr>
          <w:rFonts w:ascii="Poppins" w:eastAsia="Poppins Light" w:hAnsi="Poppins" w:cs="Poppins"/>
          <w:b/>
          <w:bCs/>
          <w:noProof/>
        </w:rPr>
        <w:t>index.html</w:t>
      </w:r>
      <w:r w:rsidRPr="00097074">
        <w:rPr>
          <w:rFonts w:ascii="Poppins" w:eastAsia="Poppins Light" w:hAnsi="Poppins" w:cs="Poppins"/>
          <w:noProof/>
        </w:rPr>
        <w:t xml:space="preserve">: </w:t>
      </w:r>
      <w:r w:rsidR="00843AE0">
        <w:rPr>
          <w:rFonts w:ascii="Poppins" w:eastAsia="Poppins Light" w:hAnsi="Poppins" w:cs="Poppins"/>
          <w:noProof/>
        </w:rPr>
        <w:t>p</w:t>
      </w:r>
      <w:r w:rsidRPr="00097074">
        <w:rPr>
          <w:rFonts w:ascii="Poppins" w:eastAsia="Poppins Light" w:hAnsi="Poppins" w:cs="Poppins"/>
          <w:noProof/>
        </w:rPr>
        <w:t>ágina principal do site.</w:t>
      </w:r>
    </w:p>
    <w:p w14:paraId="739C8F57" w14:textId="06400490" w:rsidR="33AFEB40" w:rsidRPr="00097074" w:rsidRDefault="7D6388FA" w:rsidP="7C401800">
      <w:pPr>
        <w:spacing w:before="240" w:after="240"/>
        <w:rPr>
          <w:rFonts w:ascii="Poppins" w:hAnsi="Poppins" w:cs="Poppins"/>
        </w:rPr>
      </w:pPr>
      <w:r w:rsidRPr="00097074">
        <w:rPr>
          <w:rFonts w:ascii="Poppins" w:eastAsia="Poppins Light" w:hAnsi="Poppins" w:cs="Poppins"/>
          <w:b/>
          <w:bCs/>
          <w:noProof/>
        </w:rPr>
        <w:t xml:space="preserve">Estrutura </w:t>
      </w:r>
      <w:r w:rsidR="00843AE0">
        <w:rPr>
          <w:rFonts w:ascii="Poppins" w:eastAsia="Poppins Light" w:hAnsi="Poppins" w:cs="Poppins"/>
          <w:b/>
          <w:bCs/>
          <w:noProof/>
        </w:rPr>
        <w:t>f</w:t>
      </w:r>
      <w:r w:rsidRPr="00097074">
        <w:rPr>
          <w:rFonts w:ascii="Poppins" w:eastAsia="Poppins Light" w:hAnsi="Poppins" w:cs="Poppins"/>
          <w:b/>
          <w:bCs/>
          <w:noProof/>
        </w:rPr>
        <w:t xml:space="preserve">inal das </w:t>
      </w:r>
      <w:r w:rsidR="00843AE0">
        <w:rPr>
          <w:rFonts w:ascii="Poppins" w:eastAsia="Poppins Light" w:hAnsi="Poppins" w:cs="Poppins"/>
          <w:b/>
          <w:bCs/>
          <w:noProof/>
        </w:rPr>
        <w:t>p</w:t>
      </w:r>
      <w:r w:rsidRPr="00097074">
        <w:rPr>
          <w:rFonts w:ascii="Poppins" w:eastAsia="Poppins Light" w:hAnsi="Poppins" w:cs="Poppins"/>
          <w:b/>
          <w:bCs/>
          <w:noProof/>
        </w:rPr>
        <w:t>astas:</w:t>
      </w:r>
    </w:p>
    <w:p w14:paraId="39BC8FA1" w14:textId="3E69B729" w:rsidR="33AFEB40" w:rsidRPr="00097074" w:rsidRDefault="7D6388FA" w:rsidP="7C401800">
      <w:pPr>
        <w:rPr>
          <w:rFonts w:ascii="Poppins" w:hAnsi="Poppins" w:cs="Poppins"/>
          <w:noProof/>
        </w:rPr>
      </w:pPr>
      <w:r w:rsidRPr="00097074">
        <w:rPr>
          <w:rFonts w:ascii="Poppins" w:hAnsi="Poppins" w:cs="Poppins"/>
          <w:noProof/>
        </w:rPr>
        <w:lastRenderedPageBreak/>
        <w:t>meu-site/</w:t>
      </w:r>
    </w:p>
    <w:p w14:paraId="026E47CE" w14:textId="12DE6F89" w:rsidR="33AFEB40" w:rsidRPr="00097074" w:rsidRDefault="7D6388FA" w:rsidP="05DA19C2">
      <w:pPr>
        <w:rPr>
          <w:rFonts w:ascii="Poppins" w:hAnsi="Poppins" w:cs="Poppins"/>
        </w:rPr>
      </w:pPr>
      <w:r w:rsidRPr="00097074">
        <w:rPr>
          <w:noProof/>
        </w:rPr>
        <w:t>│</w:t>
      </w:r>
    </w:p>
    <w:p w14:paraId="08D2A19F" w14:textId="5E9D8548" w:rsidR="33AFEB40" w:rsidRPr="00097074" w:rsidRDefault="7D6388FA" w:rsidP="05DA19C2">
      <w:pPr>
        <w:rPr>
          <w:rFonts w:ascii="Poppins" w:hAnsi="Poppins" w:cs="Poppins"/>
        </w:rPr>
      </w:pPr>
      <w:r w:rsidRPr="00097074">
        <w:rPr>
          <w:noProof/>
        </w:rPr>
        <w:t>├──</w:t>
      </w:r>
      <w:r w:rsidRPr="00097074">
        <w:rPr>
          <w:rFonts w:ascii="Poppins" w:hAnsi="Poppins" w:cs="Poppins"/>
          <w:noProof/>
        </w:rPr>
        <w:t xml:space="preserve"> css/</w:t>
      </w:r>
    </w:p>
    <w:p w14:paraId="4A75B58D" w14:textId="6EEE15E2" w:rsidR="33AFEB40" w:rsidRPr="00097074" w:rsidRDefault="7D6388FA" w:rsidP="05DA19C2">
      <w:pPr>
        <w:rPr>
          <w:rFonts w:ascii="Poppins" w:hAnsi="Poppins" w:cs="Poppins"/>
        </w:rPr>
      </w:pPr>
      <w:r w:rsidRPr="00097074">
        <w:rPr>
          <w:noProof/>
        </w:rPr>
        <w:t>│</w:t>
      </w:r>
      <w:r w:rsidRPr="00097074">
        <w:rPr>
          <w:rFonts w:ascii="Poppins" w:hAnsi="Poppins" w:cs="Poppins"/>
          <w:noProof/>
        </w:rPr>
        <w:t xml:space="preserve">   </w:t>
      </w:r>
      <w:r w:rsidRPr="00097074">
        <w:rPr>
          <w:noProof/>
        </w:rPr>
        <w:t>└──</w:t>
      </w:r>
      <w:r w:rsidRPr="00097074">
        <w:rPr>
          <w:rFonts w:ascii="Poppins" w:hAnsi="Poppins" w:cs="Poppins"/>
          <w:noProof/>
        </w:rPr>
        <w:t xml:space="preserve"> styles.css</w:t>
      </w:r>
    </w:p>
    <w:p w14:paraId="6B620E79" w14:textId="460499BF" w:rsidR="33AFEB40" w:rsidRPr="00097074" w:rsidRDefault="7D6388FA" w:rsidP="05DA19C2">
      <w:pPr>
        <w:rPr>
          <w:rFonts w:ascii="Poppins" w:hAnsi="Poppins" w:cs="Poppins"/>
        </w:rPr>
      </w:pPr>
      <w:r w:rsidRPr="00097074">
        <w:rPr>
          <w:noProof/>
        </w:rPr>
        <w:t>│</w:t>
      </w:r>
    </w:p>
    <w:p w14:paraId="1D1569CA" w14:textId="0EA35E47" w:rsidR="33AFEB40" w:rsidRPr="00097074" w:rsidRDefault="7D6388FA" w:rsidP="05DA19C2">
      <w:pPr>
        <w:rPr>
          <w:rFonts w:ascii="Poppins" w:hAnsi="Poppins" w:cs="Poppins"/>
        </w:rPr>
      </w:pPr>
      <w:r w:rsidRPr="00097074">
        <w:rPr>
          <w:noProof/>
        </w:rPr>
        <w:t>├──</w:t>
      </w:r>
      <w:r w:rsidRPr="00097074">
        <w:rPr>
          <w:rFonts w:ascii="Poppins" w:hAnsi="Poppins" w:cs="Poppins"/>
          <w:noProof/>
        </w:rPr>
        <w:t xml:space="preserve"> img/</w:t>
      </w:r>
    </w:p>
    <w:p w14:paraId="0F108CE0" w14:textId="36231293" w:rsidR="33AFEB40" w:rsidRPr="00097074" w:rsidRDefault="7D6388FA" w:rsidP="05DA19C2">
      <w:pPr>
        <w:rPr>
          <w:rFonts w:ascii="Poppins" w:hAnsi="Poppins" w:cs="Poppins"/>
        </w:rPr>
      </w:pPr>
      <w:r w:rsidRPr="00097074">
        <w:rPr>
          <w:noProof/>
        </w:rPr>
        <w:t>│</w:t>
      </w:r>
      <w:r w:rsidRPr="00097074">
        <w:rPr>
          <w:rFonts w:ascii="Poppins" w:hAnsi="Poppins" w:cs="Poppins"/>
          <w:noProof/>
        </w:rPr>
        <w:t xml:space="preserve">   </w:t>
      </w:r>
      <w:r w:rsidRPr="00097074">
        <w:rPr>
          <w:noProof/>
        </w:rPr>
        <w:t>└──</w:t>
      </w:r>
      <w:r w:rsidRPr="00097074">
        <w:rPr>
          <w:rFonts w:ascii="Poppins" w:hAnsi="Poppins" w:cs="Poppins"/>
          <w:noProof/>
        </w:rPr>
        <w:t xml:space="preserve"> logo.png</w:t>
      </w:r>
    </w:p>
    <w:p w14:paraId="41F6036E" w14:textId="1FC20675" w:rsidR="33AFEB40" w:rsidRPr="00097074" w:rsidRDefault="7D6388FA" w:rsidP="05DA19C2">
      <w:pPr>
        <w:rPr>
          <w:rFonts w:ascii="Poppins" w:hAnsi="Poppins" w:cs="Poppins"/>
        </w:rPr>
      </w:pPr>
      <w:r w:rsidRPr="00097074">
        <w:rPr>
          <w:noProof/>
        </w:rPr>
        <w:t>│</w:t>
      </w:r>
    </w:p>
    <w:p w14:paraId="7822425E" w14:textId="4BFCE417" w:rsidR="33AFEB40" w:rsidRPr="00097074" w:rsidRDefault="7D6388FA" w:rsidP="05DA19C2">
      <w:pPr>
        <w:rPr>
          <w:rFonts w:ascii="Poppins" w:hAnsi="Poppins" w:cs="Poppins"/>
        </w:rPr>
      </w:pPr>
      <w:r w:rsidRPr="00097074">
        <w:rPr>
          <w:noProof/>
        </w:rPr>
        <w:t>└──</w:t>
      </w:r>
      <w:r w:rsidRPr="00097074">
        <w:rPr>
          <w:rFonts w:ascii="Poppins" w:hAnsi="Poppins" w:cs="Poppins"/>
          <w:noProof/>
        </w:rPr>
        <w:t xml:space="preserve"> index.html</w:t>
      </w:r>
    </w:p>
    <w:p w14:paraId="5370DF8F" w14:textId="09E5B6B9" w:rsidR="33AFEB40" w:rsidRPr="00097074" w:rsidRDefault="7D6388FA" w:rsidP="7C401800">
      <w:pPr>
        <w:spacing w:before="240" w:after="240"/>
        <w:rPr>
          <w:rFonts w:ascii="Poppins" w:hAnsi="Poppins" w:cs="Poppins"/>
        </w:rPr>
      </w:pPr>
      <w:r w:rsidRPr="00097074">
        <w:rPr>
          <w:rFonts w:ascii="Poppins" w:eastAsia="Poppins Light" w:hAnsi="Poppins" w:cs="Poppins"/>
          <w:b/>
          <w:bCs/>
          <w:noProof/>
        </w:rPr>
        <w:t xml:space="preserve">Desenvolvimento da </w:t>
      </w:r>
      <w:r w:rsidR="00843AE0" w:rsidRPr="00097074">
        <w:rPr>
          <w:rFonts w:ascii="Poppins" w:eastAsia="Poppins Light" w:hAnsi="Poppins" w:cs="Poppins"/>
          <w:b/>
          <w:bCs/>
          <w:noProof/>
        </w:rPr>
        <w:t>página com abordagem mobile-first:</w:t>
      </w:r>
    </w:p>
    <w:p w14:paraId="5B180BF0" w14:textId="34E71FFA" w:rsidR="33AFEB40" w:rsidRPr="00097074" w:rsidRDefault="7D6388FA" w:rsidP="7C401800">
      <w:pPr>
        <w:pStyle w:val="PargrafodaLista"/>
        <w:numPr>
          <w:ilvl w:val="0"/>
          <w:numId w:val="1"/>
        </w:numPr>
        <w:rPr>
          <w:rFonts w:ascii="Poppins" w:eastAsia="Poppins Light" w:hAnsi="Poppins" w:cs="Poppins"/>
          <w:noProof/>
        </w:rPr>
      </w:pPr>
      <w:r w:rsidRPr="00097074">
        <w:rPr>
          <w:rFonts w:ascii="Poppins" w:eastAsia="Poppins Light" w:hAnsi="Poppins" w:cs="Poppins"/>
          <w:b/>
          <w:bCs/>
          <w:noProof/>
        </w:rPr>
        <w:t xml:space="preserve">HTML </w:t>
      </w:r>
      <w:r w:rsidR="00843AE0">
        <w:rPr>
          <w:rFonts w:ascii="Poppins" w:eastAsia="Poppins Light" w:hAnsi="Poppins" w:cs="Poppins"/>
          <w:b/>
          <w:bCs/>
          <w:noProof/>
        </w:rPr>
        <w:t>b</w:t>
      </w:r>
      <w:r w:rsidRPr="00097074">
        <w:rPr>
          <w:rFonts w:ascii="Poppins" w:eastAsia="Poppins Light" w:hAnsi="Poppins" w:cs="Poppins"/>
          <w:b/>
          <w:bCs/>
          <w:noProof/>
        </w:rPr>
        <w:t>ásico:</w:t>
      </w:r>
      <w:r w:rsidRPr="00097074">
        <w:rPr>
          <w:rFonts w:ascii="Poppins" w:eastAsia="Poppins Light" w:hAnsi="Poppins" w:cs="Poppins"/>
          <w:noProof/>
        </w:rPr>
        <w:t xml:space="preserve"> </w:t>
      </w:r>
      <w:r w:rsidR="00843AE0">
        <w:rPr>
          <w:rFonts w:ascii="Poppins" w:eastAsia="Poppins Light" w:hAnsi="Poppins" w:cs="Poppins"/>
          <w:noProof/>
        </w:rPr>
        <w:t>c</w:t>
      </w:r>
      <w:r w:rsidRPr="00097074">
        <w:rPr>
          <w:rFonts w:ascii="Poppins" w:eastAsia="Poppins Light" w:hAnsi="Poppins" w:cs="Poppins"/>
          <w:noProof/>
        </w:rPr>
        <w:t>omece criando uma estrutura básica em HTML para a página inicial, com um cabeçalho, uma imagem de logo, uma breve descrição da empresa e um menu de navegação.</w:t>
      </w:r>
    </w:p>
    <w:p w14:paraId="4D462943" w14:textId="1C2E6EF5" w:rsidR="33AFEB40" w:rsidRPr="00097074" w:rsidRDefault="7D6388FA" w:rsidP="7C401800">
      <w:pPr>
        <w:pStyle w:val="PargrafodaLista"/>
        <w:numPr>
          <w:ilvl w:val="0"/>
          <w:numId w:val="1"/>
        </w:numPr>
        <w:rPr>
          <w:rFonts w:ascii="Poppins" w:eastAsia="Poppins Light" w:hAnsi="Poppins" w:cs="Poppins"/>
          <w:noProof/>
        </w:rPr>
      </w:pPr>
      <w:r w:rsidRPr="00097074">
        <w:rPr>
          <w:rFonts w:ascii="Poppins" w:eastAsia="Poppins Light" w:hAnsi="Poppins" w:cs="Poppins"/>
          <w:b/>
          <w:bCs/>
          <w:noProof/>
        </w:rPr>
        <w:t xml:space="preserve">CSS para </w:t>
      </w:r>
      <w:r w:rsidR="00843AE0">
        <w:rPr>
          <w:rFonts w:ascii="Poppins" w:eastAsia="Poppins Light" w:hAnsi="Poppins" w:cs="Poppins"/>
          <w:b/>
          <w:bCs/>
          <w:noProof/>
        </w:rPr>
        <w:t>d</w:t>
      </w:r>
      <w:r w:rsidRPr="00097074">
        <w:rPr>
          <w:rFonts w:ascii="Poppins" w:eastAsia="Poppins Light" w:hAnsi="Poppins" w:cs="Poppins"/>
          <w:b/>
          <w:bCs/>
          <w:noProof/>
        </w:rPr>
        <w:t xml:space="preserve">ispositivos </w:t>
      </w:r>
      <w:r w:rsidR="00843AE0">
        <w:rPr>
          <w:rFonts w:ascii="Poppins" w:eastAsia="Poppins Light" w:hAnsi="Poppins" w:cs="Poppins"/>
          <w:b/>
          <w:bCs/>
          <w:noProof/>
        </w:rPr>
        <w:t>m</w:t>
      </w:r>
      <w:r w:rsidRPr="00097074">
        <w:rPr>
          <w:rFonts w:ascii="Poppins" w:eastAsia="Poppins Light" w:hAnsi="Poppins" w:cs="Poppins"/>
          <w:b/>
          <w:bCs/>
          <w:noProof/>
        </w:rPr>
        <w:t>óveis:</w:t>
      </w:r>
      <w:r w:rsidRPr="00097074">
        <w:rPr>
          <w:rFonts w:ascii="Poppins" w:eastAsia="Poppins Light" w:hAnsi="Poppins" w:cs="Poppins"/>
          <w:noProof/>
        </w:rPr>
        <w:t xml:space="preserve"> </w:t>
      </w:r>
      <w:r w:rsidR="00843AE0">
        <w:rPr>
          <w:rFonts w:ascii="Poppins" w:eastAsia="Poppins Light" w:hAnsi="Poppins" w:cs="Poppins"/>
          <w:noProof/>
        </w:rPr>
        <w:t>e</w:t>
      </w:r>
      <w:r w:rsidRPr="00097074">
        <w:rPr>
          <w:rFonts w:ascii="Poppins" w:eastAsia="Poppins Light" w:hAnsi="Poppins" w:cs="Poppins"/>
          <w:noProof/>
        </w:rPr>
        <w:t>stilize a página para dispositivos móveis, focando em simplicidade e minimalismo. Use um layout de uma coluna, priorize o conteúdo essencial e certifique-se de que todos os elementos sejam touch-friendly.</w:t>
      </w:r>
    </w:p>
    <w:p w14:paraId="6CA8E14C" w14:textId="3C636F9E" w:rsidR="33AFEB40" w:rsidRPr="00097074" w:rsidRDefault="7D6388FA" w:rsidP="7C401800">
      <w:pPr>
        <w:spacing w:before="240" w:after="240"/>
        <w:rPr>
          <w:rFonts w:ascii="Poppins" w:hAnsi="Poppins" w:cs="Poppins"/>
        </w:rPr>
      </w:pPr>
      <w:r w:rsidRPr="00097074">
        <w:rPr>
          <w:rFonts w:ascii="Poppins" w:eastAsia="Poppins Light" w:hAnsi="Poppins" w:cs="Poppins"/>
          <w:b/>
          <w:bCs/>
          <w:noProof/>
        </w:rPr>
        <w:t xml:space="preserve">Exemplo de </w:t>
      </w:r>
      <w:r w:rsidR="00F02907">
        <w:rPr>
          <w:rFonts w:ascii="Poppins" w:eastAsia="Poppins Light" w:hAnsi="Poppins" w:cs="Poppins"/>
          <w:b/>
          <w:bCs/>
          <w:noProof/>
        </w:rPr>
        <w:t>c</w:t>
      </w:r>
      <w:r w:rsidRPr="00097074">
        <w:rPr>
          <w:rFonts w:ascii="Poppins" w:eastAsia="Poppins Light" w:hAnsi="Poppins" w:cs="Poppins"/>
          <w:b/>
          <w:bCs/>
          <w:noProof/>
        </w:rPr>
        <w:t>ódigo HTML e CSS:</w:t>
      </w:r>
    </w:p>
    <w:p w14:paraId="110EFE8B" w14:textId="6FE5B171" w:rsidR="33AFEB40" w:rsidRPr="00097074" w:rsidRDefault="7D6388FA" w:rsidP="7C401800">
      <w:pPr>
        <w:rPr>
          <w:rFonts w:ascii="Poppins" w:hAnsi="Poppins" w:cs="Poppins"/>
          <w:noProof/>
          <w:lang w:val="en-US"/>
        </w:rPr>
      </w:pPr>
      <w:r w:rsidRPr="00097074">
        <w:rPr>
          <w:rFonts w:ascii="Poppins" w:hAnsi="Poppins" w:cs="Poppins"/>
          <w:noProof/>
          <w:lang w:val="en-US"/>
        </w:rPr>
        <w:t>&lt;!DOCTYPE html&gt;</w:t>
      </w:r>
    </w:p>
    <w:p w14:paraId="07D5E090" w14:textId="263D94A9" w:rsidR="33AFEB40" w:rsidRPr="00097074" w:rsidRDefault="7D6388FA" w:rsidP="05DA19C2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>&lt;html lang="pt-br"&gt;</w:t>
      </w:r>
    </w:p>
    <w:p w14:paraId="1124B7AF" w14:textId="231BAFC1" w:rsidR="33AFEB40" w:rsidRPr="00097074" w:rsidRDefault="7D6388FA" w:rsidP="05DA19C2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>&lt;head&gt;</w:t>
      </w:r>
    </w:p>
    <w:p w14:paraId="175090CF" w14:textId="38B5F4D2" w:rsidR="33AFEB40" w:rsidRPr="00097074" w:rsidRDefault="7D6388FA" w:rsidP="05DA19C2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 xml:space="preserve">    &lt;meta charset="UTF-8"&gt;</w:t>
      </w:r>
    </w:p>
    <w:p w14:paraId="180BC915" w14:textId="048B937C" w:rsidR="33AFEB40" w:rsidRPr="00097074" w:rsidRDefault="7D6388FA" w:rsidP="05DA19C2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 xml:space="preserve">    &lt;meta name="viewport" content="width=device-width, initial-scale=1.0"&gt;</w:t>
      </w:r>
    </w:p>
    <w:p w14:paraId="1729BE3D" w14:textId="2A382177" w:rsidR="33AFEB40" w:rsidRPr="00097074" w:rsidRDefault="7D6388FA" w:rsidP="05DA19C2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 xml:space="preserve">    &lt;title&gt;Minha Empresa&lt;/title&gt;</w:t>
      </w:r>
    </w:p>
    <w:p w14:paraId="2CFA53AE" w14:textId="3A1A2266" w:rsidR="33AFEB40" w:rsidRPr="00097074" w:rsidRDefault="7D6388FA" w:rsidP="05DA19C2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 xml:space="preserve">    &lt;link rel="stylesheet" href="css/styles.css"&gt;</w:t>
      </w:r>
    </w:p>
    <w:p w14:paraId="24B1AD11" w14:textId="4B8494EA" w:rsidR="33AFEB40" w:rsidRPr="00097074" w:rsidRDefault="7D6388FA" w:rsidP="05DA19C2">
      <w:pPr>
        <w:rPr>
          <w:rFonts w:ascii="Poppins" w:hAnsi="Poppins" w:cs="Poppins"/>
        </w:rPr>
      </w:pPr>
      <w:r w:rsidRPr="00097074">
        <w:rPr>
          <w:rFonts w:ascii="Poppins" w:hAnsi="Poppins" w:cs="Poppins"/>
          <w:noProof/>
        </w:rPr>
        <w:t>&lt;/head&gt;</w:t>
      </w:r>
    </w:p>
    <w:p w14:paraId="3E555F68" w14:textId="64674432" w:rsidR="33AFEB40" w:rsidRPr="00097074" w:rsidRDefault="7D6388FA" w:rsidP="05DA19C2">
      <w:pPr>
        <w:rPr>
          <w:rFonts w:ascii="Poppins" w:hAnsi="Poppins" w:cs="Poppins"/>
        </w:rPr>
      </w:pPr>
      <w:r w:rsidRPr="00097074">
        <w:rPr>
          <w:rFonts w:ascii="Poppins" w:hAnsi="Poppins" w:cs="Poppins"/>
          <w:noProof/>
        </w:rPr>
        <w:t>&lt;body&gt;</w:t>
      </w:r>
    </w:p>
    <w:p w14:paraId="70D19B25" w14:textId="689A35C2" w:rsidR="33AFEB40" w:rsidRPr="00097074" w:rsidRDefault="7D6388FA" w:rsidP="05DA19C2">
      <w:pPr>
        <w:rPr>
          <w:rFonts w:ascii="Poppins" w:hAnsi="Poppins" w:cs="Poppins"/>
        </w:rPr>
      </w:pPr>
      <w:r w:rsidRPr="00097074">
        <w:rPr>
          <w:rFonts w:ascii="Poppins" w:hAnsi="Poppins" w:cs="Poppins"/>
          <w:noProof/>
        </w:rPr>
        <w:t xml:space="preserve">    &lt;header&gt;</w:t>
      </w:r>
    </w:p>
    <w:p w14:paraId="6D1CF6A9" w14:textId="0AB591D9" w:rsidR="33AFEB40" w:rsidRPr="00097074" w:rsidRDefault="7D6388FA" w:rsidP="05DA19C2">
      <w:pPr>
        <w:rPr>
          <w:rFonts w:ascii="Poppins" w:hAnsi="Poppins" w:cs="Poppins"/>
        </w:rPr>
      </w:pPr>
      <w:r w:rsidRPr="00097074">
        <w:rPr>
          <w:rFonts w:ascii="Poppins" w:hAnsi="Poppins" w:cs="Poppins"/>
          <w:noProof/>
        </w:rPr>
        <w:t xml:space="preserve">        &lt;img src="img/logo.png" alt="Logo da Empresa" class="logo"&gt;</w:t>
      </w:r>
    </w:p>
    <w:p w14:paraId="5B8E1FF8" w14:textId="5A3305B5" w:rsidR="33AFEB40" w:rsidRPr="00097074" w:rsidRDefault="7D6388FA" w:rsidP="05DA19C2">
      <w:pPr>
        <w:rPr>
          <w:rFonts w:ascii="Poppins" w:hAnsi="Poppins" w:cs="Poppins"/>
        </w:rPr>
      </w:pPr>
      <w:r w:rsidRPr="00097074">
        <w:rPr>
          <w:rFonts w:ascii="Poppins" w:hAnsi="Poppins" w:cs="Poppins"/>
          <w:noProof/>
        </w:rPr>
        <w:t xml:space="preserve">        &lt;h1&gt;Bem-vindo à Minha Empresa&lt;/h1&gt;</w:t>
      </w:r>
    </w:p>
    <w:p w14:paraId="514044D3" w14:textId="1FFAD048" w:rsidR="33AFEB40" w:rsidRPr="00097074" w:rsidRDefault="7D6388FA" w:rsidP="05DA19C2">
      <w:pPr>
        <w:rPr>
          <w:rFonts w:ascii="Poppins" w:hAnsi="Poppins" w:cs="Poppins"/>
        </w:rPr>
      </w:pPr>
      <w:r w:rsidRPr="00097074">
        <w:rPr>
          <w:rFonts w:ascii="Poppins" w:hAnsi="Poppins" w:cs="Poppins"/>
          <w:noProof/>
        </w:rPr>
        <w:t xml:space="preserve">    &lt;/header&gt;</w:t>
      </w:r>
    </w:p>
    <w:p w14:paraId="3EDAC002" w14:textId="540FACE9" w:rsidR="33AFEB40" w:rsidRPr="00097074" w:rsidRDefault="7D6388FA" w:rsidP="05DA19C2">
      <w:pPr>
        <w:rPr>
          <w:rFonts w:ascii="Poppins" w:hAnsi="Poppins" w:cs="Poppins"/>
        </w:rPr>
      </w:pPr>
      <w:r w:rsidRPr="00097074">
        <w:rPr>
          <w:rFonts w:ascii="Poppins" w:hAnsi="Poppins" w:cs="Poppins"/>
          <w:noProof/>
        </w:rPr>
        <w:t xml:space="preserve">    &lt;nav&gt;</w:t>
      </w:r>
    </w:p>
    <w:p w14:paraId="7F5E16D1" w14:textId="52306297" w:rsidR="33AFEB40" w:rsidRPr="00097074" w:rsidRDefault="7D6388FA" w:rsidP="05DA19C2">
      <w:pPr>
        <w:rPr>
          <w:rFonts w:ascii="Poppins" w:hAnsi="Poppins" w:cs="Poppins"/>
        </w:rPr>
      </w:pPr>
      <w:r w:rsidRPr="00097074">
        <w:rPr>
          <w:rFonts w:ascii="Poppins" w:hAnsi="Poppins" w:cs="Poppins"/>
          <w:noProof/>
        </w:rPr>
        <w:t xml:space="preserve">        &lt;ul&gt;</w:t>
      </w:r>
    </w:p>
    <w:p w14:paraId="65F5EF37" w14:textId="590636FF" w:rsidR="33AFEB40" w:rsidRPr="00097074" w:rsidRDefault="7D6388FA" w:rsidP="05DA19C2">
      <w:pPr>
        <w:rPr>
          <w:rFonts w:ascii="Poppins" w:hAnsi="Poppins" w:cs="Poppins"/>
        </w:rPr>
      </w:pPr>
      <w:r w:rsidRPr="00097074">
        <w:rPr>
          <w:rFonts w:ascii="Poppins" w:hAnsi="Poppins" w:cs="Poppins"/>
          <w:noProof/>
        </w:rPr>
        <w:t xml:space="preserve">            &lt;li&gt;&lt;a href="#"&gt;Início&lt;/a&gt;&lt;/li&gt;</w:t>
      </w:r>
    </w:p>
    <w:p w14:paraId="14888376" w14:textId="2E88BF11" w:rsidR="33AFEB40" w:rsidRPr="00097074" w:rsidRDefault="7D6388FA" w:rsidP="05DA19C2">
      <w:pPr>
        <w:rPr>
          <w:rFonts w:ascii="Poppins" w:hAnsi="Poppins" w:cs="Poppins"/>
        </w:rPr>
      </w:pPr>
      <w:r w:rsidRPr="00097074">
        <w:rPr>
          <w:rFonts w:ascii="Poppins" w:hAnsi="Poppins" w:cs="Poppins"/>
          <w:noProof/>
        </w:rPr>
        <w:t xml:space="preserve">            &lt;li&gt;&lt;a href="#"&gt;Serviços&lt;/a&gt;&lt;/li&gt;</w:t>
      </w:r>
    </w:p>
    <w:p w14:paraId="01ED8CB7" w14:textId="1C3B2B89" w:rsidR="33AFEB40" w:rsidRPr="00097074" w:rsidRDefault="7D6388FA" w:rsidP="05DA19C2">
      <w:pPr>
        <w:rPr>
          <w:rFonts w:ascii="Poppins" w:hAnsi="Poppins" w:cs="Poppins"/>
        </w:rPr>
      </w:pPr>
      <w:r w:rsidRPr="00097074">
        <w:rPr>
          <w:rFonts w:ascii="Poppins" w:hAnsi="Poppins" w:cs="Poppins"/>
          <w:noProof/>
        </w:rPr>
        <w:lastRenderedPageBreak/>
        <w:t xml:space="preserve">            &lt;li&gt;&lt;a href="#"&gt;Contato&lt;/a&gt;&lt;/li&gt;</w:t>
      </w:r>
    </w:p>
    <w:p w14:paraId="0ED476DF" w14:textId="19069A34" w:rsidR="33AFEB40" w:rsidRPr="00097074" w:rsidRDefault="7D6388FA" w:rsidP="05DA19C2">
      <w:pPr>
        <w:rPr>
          <w:rFonts w:ascii="Poppins" w:hAnsi="Poppins" w:cs="Poppins"/>
        </w:rPr>
      </w:pPr>
      <w:r w:rsidRPr="00097074">
        <w:rPr>
          <w:rFonts w:ascii="Poppins" w:hAnsi="Poppins" w:cs="Poppins"/>
          <w:noProof/>
        </w:rPr>
        <w:t xml:space="preserve">        &lt;/ul&gt;</w:t>
      </w:r>
    </w:p>
    <w:p w14:paraId="4CE9C7D5" w14:textId="7C7B11FB" w:rsidR="33AFEB40" w:rsidRPr="00097074" w:rsidRDefault="7D6388FA" w:rsidP="05DA19C2">
      <w:pPr>
        <w:rPr>
          <w:rFonts w:ascii="Poppins" w:hAnsi="Poppins" w:cs="Poppins"/>
        </w:rPr>
      </w:pPr>
      <w:r w:rsidRPr="00097074">
        <w:rPr>
          <w:rFonts w:ascii="Poppins" w:hAnsi="Poppins" w:cs="Poppins"/>
          <w:noProof/>
        </w:rPr>
        <w:t xml:space="preserve">    &lt;/nav&gt;</w:t>
      </w:r>
    </w:p>
    <w:p w14:paraId="20CCA7BA" w14:textId="2A7777F4" w:rsidR="33AFEB40" w:rsidRPr="00097074" w:rsidRDefault="7D6388FA" w:rsidP="05DA19C2">
      <w:pPr>
        <w:rPr>
          <w:rFonts w:ascii="Poppins" w:hAnsi="Poppins" w:cs="Poppins"/>
        </w:rPr>
      </w:pPr>
      <w:r w:rsidRPr="00097074">
        <w:rPr>
          <w:rFonts w:ascii="Poppins" w:hAnsi="Poppins" w:cs="Poppins"/>
          <w:noProof/>
        </w:rPr>
        <w:t xml:space="preserve">    &lt;section&gt;</w:t>
      </w:r>
    </w:p>
    <w:p w14:paraId="215C2743" w14:textId="6D39732E" w:rsidR="33AFEB40" w:rsidRPr="00097074" w:rsidRDefault="7D6388FA" w:rsidP="05DA19C2">
      <w:pPr>
        <w:rPr>
          <w:rFonts w:ascii="Poppins" w:hAnsi="Poppins" w:cs="Poppins"/>
        </w:rPr>
      </w:pPr>
      <w:r w:rsidRPr="00097074">
        <w:rPr>
          <w:rFonts w:ascii="Poppins" w:hAnsi="Poppins" w:cs="Poppins"/>
          <w:noProof/>
        </w:rPr>
        <w:t xml:space="preserve">        &lt;p&gt;Oferecemos serviços de alta qualidade para atender suas necessidades.&lt;/p&gt;</w:t>
      </w:r>
    </w:p>
    <w:p w14:paraId="0E0AA804" w14:textId="50928D53" w:rsidR="33AFEB40" w:rsidRPr="00097074" w:rsidRDefault="7D6388FA" w:rsidP="05DA19C2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</w:rPr>
        <w:t xml:space="preserve">    </w:t>
      </w:r>
      <w:r w:rsidRPr="00097074">
        <w:rPr>
          <w:rFonts w:ascii="Poppins" w:hAnsi="Poppins" w:cs="Poppins"/>
          <w:noProof/>
          <w:lang w:val="en-US"/>
        </w:rPr>
        <w:t>&lt;/section&gt;</w:t>
      </w:r>
    </w:p>
    <w:p w14:paraId="32F36765" w14:textId="08971FF3" w:rsidR="33AFEB40" w:rsidRPr="00097074" w:rsidRDefault="7D6388FA" w:rsidP="05DA19C2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>&lt;/body&gt;</w:t>
      </w:r>
    </w:p>
    <w:p w14:paraId="518862A6" w14:textId="34B07070" w:rsidR="33AFEB40" w:rsidRPr="00097074" w:rsidRDefault="7D6388FA" w:rsidP="05DA19C2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>&lt;/html&gt;</w:t>
      </w:r>
    </w:p>
    <w:p w14:paraId="0AAB197A" w14:textId="40208359" w:rsidR="33AFEB40" w:rsidRPr="00097074" w:rsidRDefault="33AFEB40" w:rsidP="7C401800">
      <w:pPr>
        <w:rPr>
          <w:rFonts w:ascii="Poppins" w:hAnsi="Poppins" w:cs="Poppins"/>
          <w:noProof/>
          <w:lang w:val="en-US"/>
        </w:rPr>
      </w:pPr>
    </w:p>
    <w:p w14:paraId="39ABFA5B" w14:textId="2048CEB3" w:rsidR="7D6388FA" w:rsidRPr="00097074" w:rsidRDefault="7D6388FA" w:rsidP="7C401800">
      <w:pPr>
        <w:rPr>
          <w:rFonts w:ascii="Poppins" w:hAnsi="Poppins" w:cs="Poppins"/>
          <w:noProof/>
          <w:lang w:val="en-US"/>
        </w:rPr>
      </w:pPr>
      <w:r w:rsidRPr="00097074">
        <w:rPr>
          <w:rFonts w:ascii="Poppins" w:hAnsi="Poppins" w:cs="Poppins"/>
          <w:noProof/>
          <w:lang w:val="en-US"/>
        </w:rPr>
        <w:t>/* styles.css */</w:t>
      </w:r>
    </w:p>
    <w:p w14:paraId="341251D4" w14:textId="0145742D" w:rsidR="7D6388FA" w:rsidRPr="00097074" w:rsidRDefault="7D6388FA" w:rsidP="7C401800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 xml:space="preserve"> </w:t>
      </w:r>
    </w:p>
    <w:p w14:paraId="1CB43648" w14:textId="64469977" w:rsidR="7D6388FA" w:rsidRPr="008D6C30" w:rsidRDefault="7D6388FA" w:rsidP="7C401800">
      <w:pPr>
        <w:rPr>
          <w:rFonts w:ascii="Poppins" w:hAnsi="Poppins" w:cs="Poppins"/>
          <w:lang w:val="en-US"/>
        </w:rPr>
      </w:pPr>
      <w:r w:rsidRPr="008D6C30">
        <w:rPr>
          <w:rFonts w:ascii="Poppins" w:hAnsi="Poppins" w:cs="Poppins"/>
          <w:noProof/>
          <w:lang w:val="en-US"/>
        </w:rPr>
        <w:t>/* Estilos básicos para mobile-first */</w:t>
      </w:r>
    </w:p>
    <w:p w14:paraId="4FD8D33E" w14:textId="414675F2" w:rsidR="7D6388FA" w:rsidRPr="00097074" w:rsidRDefault="7D6388FA" w:rsidP="7C401800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>body {</w:t>
      </w:r>
    </w:p>
    <w:p w14:paraId="1F329558" w14:textId="5665AF20" w:rsidR="7D6388FA" w:rsidRPr="00097074" w:rsidRDefault="7D6388FA" w:rsidP="7C401800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 xml:space="preserve">    font-family: Arial, sans-serif;</w:t>
      </w:r>
    </w:p>
    <w:p w14:paraId="51CA50CB" w14:textId="5556782D" w:rsidR="7D6388FA" w:rsidRPr="00097074" w:rsidRDefault="7D6388FA" w:rsidP="7C401800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 xml:space="preserve">    padding: 10px;</w:t>
      </w:r>
    </w:p>
    <w:p w14:paraId="08488005" w14:textId="19686BA4" w:rsidR="7D6388FA" w:rsidRPr="00097074" w:rsidRDefault="7D6388FA" w:rsidP="7C401800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>}</w:t>
      </w:r>
    </w:p>
    <w:p w14:paraId="183D3D6D" w14:textId="2B8A2F5F" w:rsidR="7D6388FA" w:rsidRPr="00097074" w:rsidRDefault="7D6388FA" w:rsidP="7C401800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 xml:space="preserve"> </w:t>
      </w:r>
    </w:p>
    <w:p w14:paraId="4B421FA5" w14:textId="3E2AA238" w:rsidR="7D6388FA" w:rsidRPr="00097074" w:rsidRDefault="7D6388FA" w:rsidP="7C401800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>.logo {</w:t>
      </w:r>
    </w:p>
    <w:p w14:paraId="2572BE18" w14:textId="16A9BF17" w:rsidR="7D6388FA" w:rsidRPr="00097074" w:rsidRDefault="7D6388FA" w:rsidP="7C401800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 xml:space="preserve">    max-width: 100%;</w:t>
      </w:r>
    </w:p>
    <w:p w14:paraId="2AF0DB6F" w14:textId="27D00D4F" w:rsidR="7D6388FA" w:rsidRPr="00097074" w:rsidRDefault="7D6388FA" w:rsidP="7C401800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 xml:space="preserve">    height: auto;</w:t>
      </w:r>
    </w:p>
    <w:p w14:paraId="497A649C" w14:textId="783E2855" w:rsidR="7D6388FA" w:rsidRPr="00097074" w:rsidRDefault="7D6388FA" w:rsidP="7C401800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>}</w:t>
      </w:r>
    </w:p>
    <w:p w14:paraId="1519998A" w14:textId="5A19C3BC" w:rsidR="7D6388FA" w:rsidRPr="00097074" w:rsidRDefault="7D6388FA" w:rsidP="7C401800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 xml:space="preserve"> </w:t>
      </w:r>
    </w:p>
    <w:p w14:paraId="1BA89CAF" w14:textId="6C712007" w:rsidR="7D6388FA" w:rsidRPr="00097074" w:rsidRDefault="7D6388FA" w:rsidP="7C401800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>nav ul {</w:t>
      </w:r>
    </w:p>
    <w:p w14:paraId="384554A3" w14:textId="50AEDE46" w:rsidR="7D6388FA" w:rsidRPr="00097074" w:rsidRDefault="7D6388FA" w:rsidP="7C401800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 xml:space="preserve">    list-style-type: none;</w:t>
      </w:r>
    </w:p>
    <w:p w14:paraId="0F45A62E" w14:textId="20A52B92" w:rsidR="7D6388FA" w:rsidRPr="00097074" w:rsidRDefault="7D6388FA" w:rsidP="7C401800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 xml:space="preserve">    padding: 0;</w:t>
      </w:r>
    </w:p>
    <w:p w14:paraId="2819D8BC" w14:textId="4CA689F5" w:rsidR="7D6388FA" w:rsidRPr="00097074" w:rsidRDefault="7D6388FA" w:rsidP="7C401800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>}</w:t>
      </w:r>
    </w:p>
    <w:p w14:paraId="6290FA6B" w14:textId="5B4D9085" w:rsidR="7D6388FA" w:rsidRPr="00097074" w:rsidRDefault="7D6388FA" w:rsidP="7C401800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 xml:space="preserve"> </w:t>
      </w:r>
    </w:p>
    <w:p w14:paraId="3E81BDC0" w14:textId="3A2285D6" w:rsidR="7D6388FA" w:rsidRPr="00097074" w:rsidRDefault="7D6388FA" w:rsidP="7C401800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>nav ul li {</w:t>
      </w:r>
    </w:p>
    <w:p w14:paraId="76D6ACA5" w14:textId="3C33F4D9" w:rsidR="7D6388FA" w:rsidRPr="00097074" w:rsidRDefault="7D6388FA" w:rsidP="7C401800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 xml:space="preserve">    display: inline-block;</w:t>
      </w:r>
    </w:p>
    <w:p w14:paraId="6BE7A978" w14:textId="221D2F18" w:rsidR="7D6388FA" w:rsidRPr="00097074" w:rsidRDefault="7D6388FA" w:rsidP="7C401800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 xml:space="preserve">    margin-right: 10px;</w:t>
      </w:r>
    </w:p>
    <w:p w14:paraId="09DE828E" w14:textId="44E694D2" w:rsidR="7D6388FA" w:rsidRPr="00097074" w:rsidRDefault="7D6388FA" w:rsidP="7C401800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>}</w:t>
      </w:r>
    </w:p>
    <w:p w14:paraId="075F6D14" w14:textId="5FC0D7B5" w:rsidR="7D6388FA" w:rsidRPr="00097074" w:rsidRDefault="7D6388FA" w:rsidP="7C401800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 xml:space="preserve"> </w:t>
      </w:r>
    </w:p>
    <w:p w14:paraId="44A3DE1F" w14:textId="4D77DDDA" w:rsidR="7D6388FA" w:rsidRPr="00097074" w:rsidRDefault="7D6388FA" w:rsidP="7C401800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>nav ul li a {</w:t>
      </w:r>
    </w:p>
    <w:p w14:paraId="5B3514A1" w14:textId="053D43C4" w:rsidR="7D6388FA" w:rsidRPr="00097074" w:rsidRDefault="7D6388FA" w:rsidP="7C401800">
      <w:pPr>
        <w:rPr>
          <w:rFonts w:ascii="Poppins" w:hAnsi="Poppins" w:cs="Poppins"/>
        </w:rPr>
      </w:pPr>
      <w:r w:rsidRPr="00097074">
        <w:rPr>
          <w:rFonts w:ascii="Poppins" w:hAnsi="Poppins" w:cs="Poppins"/>
          <w:noProof/>
          <w:lang w:val="en-US"/>
        </w:rPr>
        <w:t xml:space="preserve">    </w:t>
      </w:r>
      <w:r w:rsidRPr="00097074">
        <w:rPr>
          <w:rFonts w:ascii="Poppins" w:hAnsi="Poppins" w:cs="Poppins"/>
          <w:noProof/>
        </w:rPr>
        <w:t>text-decoration: none;</w:t>
      </w:r>
    </w:p>
    <w:p w14:paraId="51BC00B4" w14:textId="011FC67E" w:rsidR="7D6388FA" w:rsidRPr="00097074" w:rsidRDefault="7D6388FA" w:rsidP="7C401800">
      <w:pPr>
        <w:rPr>
          <w:rFonts w:ascii="Poppins" w:hAnsi="Poppins" w:cs="Poppins"/>
        </w:rPr>
      </w:pPr>
      <w:r w:rsidRPr="00097074">
        <w:rPr>
          <w:rFonts w:ascii="Poppins" w:hAnsi="Poppins" w:cs="Poppins"/>
          <w:noProof/>
        </w:rPr>
        <w:t xml:space="preserve">    color: #333;</w:t>
      </w:r>
    </w:p>
    <w:p w14:paraId="6F83D109" w14:textId="34ECF428" w:rsidR="7D6388FA" w:rsidRPr="00097074" w:rsidRDefault="7D6388FA" w:rsidP="7C401800">
      <w:pPr>
        <w:rPr>
          <w:rFonts w:ascii="Poppins" w:hAnsi="Poppins" w:cs="Poppins"/>
        </w:rPr>
      </w:pPr>
      <w:r w:rsidRPr="00097074">
        <w:rPr>
          <w:rFonts w:ascii="Poppins" w:hAnsi="Poppins" w:cs="Poppins"/>
          <w:noProof/>
        </w:rPr>
        <w:t>}</w:t>
      </w:r>
    </w:p>
    <w:p w14:paraId="1EA46194" w14:textId="37CE5ADF" w:rsidR="7C401800" w:rsidRPr="00097074" w:rsidRDefault="7C401800" w:rsidP="7C401800">
      <w:pPr>
        <w:rPr>
          <w:rFonts w:ascii="Poppins" w:hAnsi="Poppins" w:cs="Poppins"/>
          <w:noProof/>
        </w:rPr>
      </w:pPr>
    </w:p>
    <w:p w14:paraId="47488CD6" w14:textId="791180A6" w:rsidR="7D6388FA" w:rsidRPr="00097074" w:rsidRDefault="7D6388FA" w:rsidP="7C401800">
      <w:pPr>
        <w:spacing w:before="240" w:after="240"/>
        <w:rPr>
          <w:rFonts w:ascii="Poppins" w:hAnsi="Poppins" w:cs="Poppins"/>
        </w:rPr>
      </w:pPr>
      <w:r w:rsidRPr="00097074">
        <w:rPr>
          <w:rFonts w:ascii="Poppins" w:eastAsia="Poppins Light" w:hAnsi="Poppins" w:cs="Poppins"/>
          <w:b/>
          <w:bCs/>
          <w:noProof/>
        </w:rPr>
        <w:t xml:space="preserve">Adaptação para </w:t>
      </w:r>
      <w:r w:rsidR="00F02907">
        <w:rPr>
          <w:rFonts w:ascii="Poppins" w:eastAsia="Poppins Light" w:hAnsi="Poppins" w:cs="Poppins"/>
          <w:b/>
          <w:bCs/>
          <w:noProof/>
        </w:rPr>
        <w:t>t</w:t>
      </w:r>
      <w:r w:rsidRPr="00097074">
        <w:rPr>
          <w:rFonts w:ascii="Poppins" w:eastAsia="Poppins Light" w:hAnsi="Poppins" w:cs="Poppins"/>
          <w:b/>
          <w:bCs/>
          <w:noProof/>
        </w:rPr>
        <w:t xml:space="preserve">elas </w:t>
      </w:r>
      <w:r w:rsidR="00F02907">
        <w:rPr>
          <w:rFonts w:ascii="Poppins" w:eastAsia="Poppins Light" w:hAnsi="Poppins" w:cs="Poppins"/>
          <w:b/>
          <w:bCs/>
          <w:noProof/>
        </w:rPr>
        <w:t>m</w:t>
      </w:r>
      <w:r w:rsidRPr="00097074">
        <w:rPr>
          <w:rFonts w:ascii="Poppins" w:eastAsia="Poppins Light" w:hAnsi="Poppins" w:cs="Poppins"/>
          <w:b/>
          <w:bCs/>
          <w:noProof/>
        </w:rPr>
        <w:t xml:space="preserve">aiores com </w:t>
      </w:r>
      <w:r w:rsidR="00F02907">
        <w:rPr>
          <w:rFonts w:ascii="Poppins" w:eastAsia="Poppins Light" w:hAnsi="Poppins" w:cs="Poppins"/>
          <w:b/>
          <w:bCs/>
          <w:noProof/>
        </w:rPr>
        <w:t>m</w:t>
      </w:r>
      <w:r w:rsidRPr="00097074">
        <w:rPr>
          <w:rFonts w:ascii="Poppins" w:eastAsia="Poppins Light" w:hAnsi="Poppins" w:cs="Poppins"/>
          <w:b/>
          <w:bCs/>
          <w:noProof/>
        </w:rPr>
        <w:t xml:space="preserve">edia </w:t>
      </w:r>
      <w:r w:rsidR="00F02907">
        <w:rPr>
          <w:rFonts w:ascii="Poppins" w:eastAsia="Poppins Light" w:hAnsi="Poppins" w:cs="Poppins"/>
          <w:b/>
          <w:bCs/>
          <w:noProof/>
        </w:rPr>
        <w:t>q</w:t>
      </w:r>
      <w:r w:rsidRPr="00097074">
        <w:rPr>
          <w:rFonts w:ascii="Poppins" w:eastAsia="Poppins Light" w:hAnsi="Poppins" w:cs="Poppins"/>
          <w:b/>
          <w:bCs/>
          <w:noProof/>
        </w:rPr>
        <w:t>ueries:</w:t>
      </w:r>
    </w:p>
    <w:p w14:paraId="4B8FC4E7" w14:textId="7B71D1F0" w:rsidR="7D6388FA" w:rsidRPr="00097074" w:rsidRDefault="7D6388FA" w:rsidP="7C401800">
      <w:pPr>
        <w:pStyle w:val="PargrafodaLista"/>
        <w:numPr>
          <w:ilvl w:val="0"/>
          <w:numId w:val="1"/>
        </w:numPr>
        <w:rPr>
          <w:rFonts w:ascii="Poppins" w:eastAsia="Poppins Light" w:hAnsi="Poppins" w:cs="Poppins"/>
          <w:noProof/>
        </w:rPr>
      </w:pPr>
      <w:r w:rsidRPr="00097074">
        <w:rPr>
          <w:rFonts w:ascii="Poppins" w:eastAsia="Poppins Light" w:hAnsi="Poppins" w:cs="Poppins"/>
          <w:noProof/>
        </w:rPr>
        <w:t xml:space="preserve">Adicione complexidade ao design usando </w:t>
      </w:r>
      <w:r w:rsidR="00F02907" w:rsidRPr="00097074">
        <w:rPr>
          <w:rFonts w:ascii="Poppins" w:eastAsia="Poppins Light" w:hAnsi="Poppins" w:cs="Poppins"/>
          <w:noProof/>
        </w:rPr>
        <w:t>media queries</w:t>
      </w:r>
      <w:r w:rsidRPr="00097074">
        <w:rPr>
          <w:rFonts w:ascii="Poppins" w:eastAsia="Poppins Light" w:hAnsi="Poppins" w:cs="Poppins"/>
          <w:noProof/>
        </w:rPr>
        <w:t>. Para telas maiores, mude para um layout de múltiplas colunas e ajuste o tamanho dos elementos para melhor utilizar o espaço disponível.</w:t>
      </w:r>
    </w:p>
    <w:p w14:paraId="16BC3EE0" w14:textId="040C2F9F" w:rsidR="7D6388FA" w:rsidRPr="00097074" w:rsidRDefault="7D6388FA" w:rsidP="7C401800">
      <w:pPr>
        <w:spacing w:before="240" w:after="240"/>
        <w:rPr>
          <w:rFonts w:ascii="Poppins" w:hAnsi="Poppins" w:cs="Poppins"/>
        </w:rPr>
      </w:pPr>
      <w:r w:rsidRPr="00097074">
        <w:rPr>
          <w:rFonts w:ascii="Poppins" w:eastAsia="Poppins Light" w:hAnsi="Poppins" w:cs="Poppins"/>
          <w:b/>
          <w:bCs/>
          <w:noProof/>
        </w:rPr>
        <w:t xml:space="preserve">Exemplo de </w:t>
      </w:r>
      <w:r w:rsidR="00F02907">
        <w:rPr>
          <w:rFonts w:ascii="Poppins" w:eastAsia="Poppins Light" w:hAnsi="Poppins" w:cs="Poppins"/>
          <w:b/>
          <w:bCs/>
          <w:noProof/>
        </w:rPr>
        <w:t>m</w:t>
      </w:r>
      <w:r w:rsidRPr="00097074">
        <w:rPr>
          <w:rFonts w:ascii="Poppins" w:eastAsia="Poppins Light" w:hAnsi="Poppins" w:cs="Poppins"/>
          <w:b/>
          <w:bCs/>
          <w:noProof/>
        </w:rPr>
        <w:t xml:space="preserve">edia </w:t>
      </w:r>
      <w:r w:rsidR="002F487A" w:rsidRPr="002F487A">
        <w:rPr>
          <w:rFonts w:ascii="Poppins" w:eastAsia="Poppins Light" w:hAnsi="Poppins" w:cs="Poppins"/>
          <w:b/>
          <w:bCs/>
          <w:noProof/>
        </w:rPr>
        <w:t>query</w:t>
      </w:r>
      <w:r w:rsidRPr="00097074">
        <w:rPr>
          <w:rFonts w:ascii="Poppins" w:eastAsia="Poppins Light" w:hAnsi="Poppins" w:cs="Poppins"/>
          <w:b/>
          <w:bCs/>
          <w:noProof/>
        </w:rPr>
        <w:t>:</w:t>
      </w:r>
    </w:p>
    <w:p w14:paraId="44F6BA26" w14:textId="05979FB6" w:rsidR="7D6388FA" w:rsidRPr="00097074" w:rsidRDefault="7D6388FA" w:rsidP="7C401800">
      <w:pPr>
        <w:rPr>
          <w:rFonts w:ascii="Poppins" w:hAnsi="Poppins" w:cs="Poppins"/>
          <w:noProof/>
        </w:rPr>
      </w:pPr>
      <w:r w:rsidRPr="00097074">
        <w:rPr>
          <w:rFonts w:ascii="Poppins" w:hAnsi="Poppins" w:cs="Poppins"/>
          <w:noProof/>
        </w:rPr>
        <w:t>/* Layout para telas maiores */</w:t>
      </w:r>
    </w:p>
    <w:p w14:paraId="7AB64AD4" w14:textId="71DD3AAE" w:rsidR="7D6388FA" w:rsidRPr="008D6C30" w:rsidRDefault="7D6388FA" w:rsidP="7C401800">
      <w:pPr>
        <w:rPr>
          <w:rFonts w:ascii="Poppins" w:hAnsi="Poppins" w:cs="Poppins"/>
        </w:rPr>
      </w:pPr>
      <w:r w:rsidRPr="008D6C30">
        <w:rPr>
          <w:rFonts w:ascii="Poppins" w:hAnsi="Poppins" w:cs="Poppins"/>
          <w:noProof/>
        </w:rPr>
        <w:t>@media (min-width: 768px) {</w:t>
      </w:r>
    </w:p>
    <w:p w14:paraId="60AEEE4C" w14:textId="33AF509A" w:rsidR="7D6388FA" w:rsidRPr="008D6C30" w:rsidRDefault="7D6388FA" w:rsidP="7C401800">
      <w:pPr>
        <w:rPr>
          <w:rFonts w:ascii="Poppins" w:hAnsi="Poppins" w:cs="Poppins"/>
        </w:rPr>
      </w:pPr>
      <w:r w:rsidRPr="008D6C30">
        <w:rPr>
          <w:rFonts w:ascii="Poppins" w:hAnsi="Poppins" w:cs="Poppins"/>
          <w:noProof/>
        </w:rPr>
        <w:t xml:space="preserve">    nav ul li {</w:t>
      </w:r>
    </w:p>
    <w:p w14:paraId="55058BE5" w14:textId="1E7176D3" w:rsidR="7D6388FA" w:rsidRPr="00097074" w:rsidRDefault="7D6388FA" w:rsidP="7C401800">
      <w:pPr>
        <w:rPr>
          <w:rFonts w:ascii="Poppins" w:hAnsi="Poppins" w:cs="Poppins"/>
          <w:lang w:val="en-US"/>
        </w:rPr>
      </w:pPr>
      <w:r w:rsidRPr="008D6C30">
        <w:rPr>
          <w:rFonts w:ascii="Poppins" w:hAnsi="Poppins" w:cs="Poppins"/>
          <w:noProof/>
        </w:rPr>
        <w:t xml:space="preserve">        </w:t>
      </w:r>
      <w:r w:rsidRPr="00097074">
        <w:rPr>
          <w:rFonts w:ascii="Poppins" w:hAnsi="Poppins" w:cs="Poppins"/>
          <w:noProof/>
          <w:lang w:val="en-US"/>
        </w:rPr>
        <w:t>margin-right: 20px;</w:t>
      </w:r>
    </w:p>
    <w:p w14:paraId="4354399A" w14:textId="7F46971F" w:rsidR="7D6388FA" w:rsidRPr="00097074" w:rsidRDefault="7D6388FA" w:rsidP="7C401800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 xml:space="preserve">    }</w:t>
      </w:r>
    </w:p>
    <w:p w14:paraId="43BABA4A" w14:textId="13DF6A0D" w:rsidR="7D6388FA" w:rsidRPr="00097074" w:rsidRDefault="7D6388FA" w:rsidP="7C401800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 xml:space="preserve"> </w:t>
      </w:r>
    </w:p>
    <w:p w14:paraId="01061D79" w14:textId="63D24D99" w:rsidR="7D6388FA" w:rsidRPr="00097074" w:rsidRDefault="7D6388FA" w:rsidP="7C401800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 xml:space="preserve">    header {</w:t>
      </w:r>
    </w:p>
    <w:p w14:paraId="3A59A8AC" w14:textId="317A3E19" w:rsidR="7D6388FA" w:rsidRPr="00097074" w:rsidRDefault="7D6388FA" w:rsidP="7C401800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 xml:space="preserve">        display: flex;</w:t>
      </w:r>
    </w:p>
    <w:p w14:paraId="10C801D3" w14:textId="7A5B9BEC" w:rsidR="7D6388FA" w:rsidRPr="00097074" w:rsidRDefault="7D6388FA" w:rsidP="7C401800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 xml:space="preserve">        justify-content: space-between;</w:t>
      </w:r>
    </w:p>
    <w:p w14:paraId="52A5EE24" w14:textId="541CFBBC" w:rsidR="7D6388FA" w:rsidRPr="00097074" w:rsidRDefault="7D6388FA" w:rsidP="7C401800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 xml:space="preserve">        align-items: center;</w:t>
      </w:r>
    </w:p>
    <w:p w14:paraId="63FFDCC9" w14:textId="006EB8B0" w:rsidR="7D6388FA" w:rsidRPr="00097074" w:rsidRDefault="7D6388FA" w:rsidP="7C401800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 xml:space="preserve">    }</w:t>
      </w:r>
    </w:p>
    <w:p w14:paraId="1883D976" w14:textId="1531F9D0" w:rsidR="7D6388FA" w:rsidRPr="00097074" w:rsidRDefault="7D6388FA" w:rsidP="7C401800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 xml:space="preserve"> </w:t>
      </w:r>
    </w:p>
    <w:p w14:paraId="44C44F5A" w14:textId="4558E872" w:rsidR="7D6388FA" w:rsidRPr="00097074" w:rsidRDefault="7D6388FA" w:rsidP="7C401800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 xml:space="preserve">    section {</w:t>
      </w:r>
    </w:p>
    <w:p w14:paraId="411528AE" w14:textId="68103393" w:rsidR="7D6388FA" w:rsidRPr="00097074" w:rsidRDefault="7D6388FA" w:rsidP="7C401800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 xml:space="preserve">        max-width: 1200px;</w:t>
      </w:r>
    </w:p>
    <w:p w14:paraId="685B616E" w14:textId="43411D6A" w:rsidR="7D6388FA" w:rsidRPr="00097074" w:rsidRDefault="7D6388FA" w:rsidP="7C401800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 xml:space="preserve">        margin: 0 auto;</w:t>
      </w:r>
    </w:p>
    <w:p w14:paraId="59FE27A3" w14:textId="60BD28EE" w:rsidR="7D6388FA" w:rsidRPr="00097074" w:rsidRDefault="7D6388FA" w:rsidP="7C401800">
      <w:pPr>
        <w:rPr>
          <w:rFonts w:ascii="Poppins" w:hAnsi="Poppins" w:cs="Poppins"/>
        </w:rPr>
      </w:pPr>
      <w:r w:rsidRPr="00097074">
        <w:rPr>
          <w:rFonts w:ascii="Poppins" w:hAnsi="Poppins" w:cs="Poppins"/>
          <w:noProof/>
          <w:lang w:val="en-US"/>
        </w:rPr>
        <w:t xml:space="preserve">    </w:t>
      </w:r>
      <w:r w:rsidRPr="00097074">
        <w:rPr>
          <w:rFonts w:ascii="Poppins" w:hAnsi="Poppins" w:cs="Poppins"/>
          <w:noProof/>
        </w:rPr>
        <w:t>}</w:t>
      </w:r>
    </w:p>
    <w:p w14:paraId="27BE0E1F" w14:textId="53037D90" w:rsidR="7D6388FA" w:rsidRPr="00097074" w:rsidRDefault="7D6388FA" w:rsidP="7C401800">
      <w:pPr>
        <w:rPr>
          <w:rFonts w:ascii="Poppins" w:hAnsi="Poppins" w:cs="Poppins"/>
        </w:rPr>
      </w:pPr>
      <w:r w:rsidRPr="00097074">
        <w:rPr>
          <w:rFonts w:ascii="Poppins" w:hAnsi="Poppins" w:cs="Poppins"/>
          <w:noProof/>
        </w:rPr>
        <w:t>}</w:t>
      </w:r>
    </w:p>
    <w:p w14:paraId="22719A8F" w14:textId="23BB7EF7" w:rsidR="7D6388FA" w:rsidRPr="00097074" w:rsidRDefault="7D6388FA" w:rsidP="7C401800">
      <w:pPr>
        <w:spacing w:before="240" w:after="240"/>
        <w:rPr>
          <w:rFonts w:ascii="Poppins" w:hAnsi="Poppins" w:cs="Poppins"/>
        </w:rPr>
      </w:pPr>
      <w:r w:rsidRPr="00097074">
        <w:rPr>
          <w:rFonts w:ascii="Poppins" w:eastAsia="Poppins Light" w:hAnsi="Poppins" w:cs="Poppins"/>
          <w:b/>
          <w:bCs/>
          <w:noProof/>
        </w:rPr>
        <w:t xml:space="preserve">Aplicação de </w:t>
      </w:r>
      <w:r w:rsidR="00F02907" w:rsidRPr="00097074">
        <w:rPr>
          <w:rFonts w:ascii="Poppins" w:eastAsia="Poppins Light" w:hAnsi="Poppins" w:cs="Poppins"/>
          <w:b/>
          <w:bCs/>
          <w:noProof/>
        </w:rPr>
        <w:t xml:space="preserve">grid layout com </w:t>
      </w:r>
      <w:r w:rsidR="008427C5">
        <w:rPr>
          <w:rFonts w:ascii="Poppins" w:eastAsia="Poppins Light" w:hAnsi="Poppins" w:cs="Poppins"/>
          <w:b/>
          <w:bCs/>
          <w:noProof/>
        </w:rPr>
        <w:t>F</w:t>
      </w:r>
      <w:r w:rsidR="00F02907" w:rsidRPr="00097074">
        <w:rPr>
          <w:rFonts w:ascii="Poppins" w:eastAsia="Poppins Light" w:hAnsi="Poppins" w:cs="Poppins"/>
          <w:b/>
          <w:bCs/>
          <w:noProof/>
        </w:rPr>
        <w:t>oundation</w:t>
      </w:r>
      <w:r w:rsidRPr="00097074">
        <w:rPr>
          <w:rFonts w:ascii="Poppins" w:eastAsia="Poppins Light" w:hAnsi="Poppins" w:cs="Poppins"/>
          <w:b/>
          <w:bCs/>
          <w:noProof/>
        </w:rPr>
        <w:t>:</w:t>
      </w:r>
    </w:p>
    <w:p w14:paraId="2F37D014" w14:textId="4D5100BA" w:rsidR="7D6388FA" w:rsidRPr="00097074" w:rsidRDefault="7D6388FA" w:rsidP="7C401800">
      <w:pPr>
        <w:pStyle w:val="PargrafodaLista"/>
        <w:numPr>
          <w:ilvl w:val="0"/>
          <w:numId w:val="1"/>
        </w:numPr>
        <w:rPr>
          <w:rFonts w:ascii="Poppins" w:eastAsia="Poppins Light" w:hAnsi="Poppins" w:cs="Poppins"/>
          <w:noProof/>
        </w:rPr>
      </w:pPr>
      <w:r w:rsidRPr="00097074">
        <w:rPr>
          <w:rFonts w:ascii="Poppins" w:eastAsia="Poppins Light" w:hAnsi="Poppins" w:cs="Poppins"/>
          <w:noProof/>
        </w:rPr>
        <w:t>Utilize o framework Foundation para implementar um sistema de grid que permita maior flexibilidade e personalização do layout. Reestruture a página para aproveitar o sistema de grid do Foundation, garantindo que os elementos se alinhem de maneira fluida em diferentes tamanhos de tela.</w:t>
      </w:r>
    </w:p>
    <w:p w14:paraId="7B2BEAE9" w14:textId="2690CAF4" w:rsidR="7D6388FA" w:rsidRPr="00097074" w:rsidRDefault="7D6388FA" w:rsidP="7C401800">
      <w:pPr>
        <w:spacing w:before="240" w:after="240"/>
        <w:rPr>
          <w:rFonts w:ascii="Poppins" w:hAnsi="Poppins" w:cs="Poppins"/>
        </w:rPr>
      </w:pPr>
      <w:r w:rsidRPr="00097074">
        <w:rPr>
          <w:rFonts w:ascii="Poppins" w:eastAsia="Poppins Light" w:hAnsi="Poppins" w:cs="Poppins"/>
          <w:b/>
          <w:bCs/>
          <w:noProof/>
        </w:rPr>
        <w:t xml:space="preserve">Exemplo de </w:t>
      </w:r>
      <w:r w:rsidR="008427C5" w:rsidRPr="00097074">
        <w:rPr>
          <w:rFonts w:ascii="Poppins" w:eastAsia="Poppins Light" w:hAnsi="Poppins" w:cs="Poppins"/>
          <w:b/>
          <w:bCs/>
          <w:noProof/>
        </w:rPr>
        <w:t xml:space="preserve">uso do grid </w:t>
      </w:r>
      <w:r w:rsidRPr="00097074">
        <w:rPr>
          <w:rFonts w:ascii="Poppins" w:eastAsia="Poppins Light" w:hAnsi="Poppins" w:cs="Poppins"/>
          <w:b/>
          <w:bCs/>
          <w:noProof/>
        </w:rPr>
        <w:t>do Foundation:</w:t>
      </w:r>
    </w:p>
    <w:p w14:paraId="5F87ACAE" w14:textId="4CBEBC12" w:rsidR="7D6388FA" w:rsidRPr="00097074" w:rsidRDefault="7D6388FA" w:rsidP="7C401800">
      <w:pPr>
        <w:rPr>
          <w:rFonts w:ascii="Poppins" w:hAnsi="Poppins" w:cs="Poppins"/>
          <w:noProof/>
          <w:lang w:val="en-US"/>
        </w:rPr>
      </w:pPr>
      <w:r w:rsidRPr="00097074">
        <w:rPr>
          <w:rFonts w:ascii="Poppins" w:hAnsi="Poppins" w:cs="Poppins"/>
          <w:noProof/>
          <w:lang w:val="en-US"/>
        </w:rPr>
        <w:t>&lt;div class="grid-container"&gt;</w:t>
      </w:r>
    </w:p>
    <w:p w14:paraId="3DC5031D" w14:textId="6E242834" w:rsidR="7D6388FA" w:rsidRPr="00097074" w:rsidRDefault="7D6388FA" w:rsidP="7C401800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lastRenderedPageBreak/>
        <w:t xml:space="preserve">    &lt;div class="grid-x grid-padding-x"&gt;</w:t>
      </w:r>
    </w:p>
    <w:p w14:paraId="7DFA616E" w14:textId="2E8FCA00" w:rsidR="7D6388FA" w:rsidRPr="00097074" w:rsidRDefault="7D6388FA" w:rsidP="7C401800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 xml:space="preserve">        &lt;div class="cell small-12 medium-6 large-4"&gt;</w:t>
      </w:r>
    </w:p>
    <w:p w14:paraId="4B3EEC88" w14:textId="4A4CEA0A" w:rsidR="7D6388FA" w:rsidRPr="00097074" w:rsidRDefault="7D6388FA" w:rsidP="7C401800">
      <w:pPr>
        <w:rPr>
          <w:rFonts w:ascii="Poppins" w:hAnsi="Poppins" w:cs="Poppins"/>
        </w:rPr>
      </w:pPr>
      <w:r w:rsidRPr="00097074">
        <w:rPr>
          <w:rFonts w:ascii="Poppins" w:hAnsi="Poppins" w:cs="Poppins"/>
          <w:noProof/>
          <w:lang w:val="en-US"/>
        </w:rPr>
        <w:t xml:space="preserve">            </w:t>
      </w:r>
      <w:r w:rsidRPr="00097074">
        <w:rPr>
          <w:rFonts w:ascii="Poppins" w:hAnsi="Poppins" w:cs="Poppins"/>
          <w:noProof/>
        </w:rPr>
        <w:t>&lt;h2&gt;Nossos Serviços&lt;/h2&gt;</w:t>
      </w:r>
    </w:p>
    <w:p w14:paraId="2033A9AB" w14:textId="2165AFFD" w:rsidR="7D6388FA" w:rsidRPr="00097074" w:rsidRDefault="7D6388FA" w:rsidP="7C401800">
      <w:pPr>
        <w:rPr>
          <w:rFonts w:ascii="Poppins" w:hAnsi="Poppins" w:cs="Poppins"/>
        </w:rPr>
      </w:pPr>
      <w:r w:rsidRPr="00097074">
        <w:rPr>
          <w:rFonts w:ascii="Poppins" w:hAnsi="Poppins" w:cs="Poppins"/>
          <w:noProof/>
        </w:rPr>
        <w:t xml:space="preserve">            &lt;p&gt;Descrição dos serviços oferecidos.&lt;/p&gt;</w:t>
      </w:r>
    </w:p>
    <w:p w14:paraId="0F7675DC" w14:textId="484DB6A8" w:rsidR="7D6388FA" w:rsidRPr="00097074" w:rsidRDefault="7D6388FA" w:rsidP="7C401800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</w:rPr>
        <w:t xml:space="preserve">        </w:t>
      </w:r>
      <w:r w:rsidRPr="00097074">
        <w:rPr>
          <w:rFonts w:ascii="Poppins" w:hAnsi="Poppins" w:cs="Poppins"/>
          <w:noProof/>
          <w:lang w:val="en-US"/>
        </w:rPr>
        <w:t>&lt;/div&gt;</w:t>
      </w:r>
    </w:p>
    <w:p w14:paraId="3FDE21BB" w14:textId="45152FD5" w:rsidR="7D6388FA" w:rsidRPr="00097074" w:rsidRDefault="7D6388FA" w:rsidP="7C401800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 xml:space="preserve">        &lt;div class="cell small-12 medium-6 large-4"&gt;</w:t>
      </w:r>
    </w:p>
    <w:p w14:paraId="60FDF7CA" w14:textId="73BFDE35" w:rsidR="7D6388FA" w:rsidRPr="00097074" w:rsidRDefault="7D6388FA" w:rsidP="7C401800">
      <w:pPr>
        <w:rPr>
          <w:rFonts w:ascii="Poppins" w:hAnsi="Poppins" w:cs="Poppins"/>
        </w:rPr>
      </w:pPr>
      <w:r w:rsidRPr="00097074">
        <w:rPr>
          <w:rFonts w:ascii="Poppins" w:hAnsi="Poppins" w:cs="Poppins"/>
          <w:noProof/>
          <w:lang w:val="en-US"/>
        </w:rPr>
        <w:t xml:space="preserve">            </w:t>
      </w:r>
      <w:r w:rsidRPr="00097074">
        <w:rPr>
          <w:rFonts w:ascii="Poppins" w:hAnsi="Poppins" w:cs="Poppins"/>
          <w:noProof/>
        </w:rPr>
        <w:t>&lt;h2&gt;Contato&lt;/h2&gt;</w:t>
      </w:r>
    </w:p>
    <w:p w14:paraId="1A38B459" w14:textId="5821EB56" w:rsidR="7D6388FA" w:rsidRPr="00097074" w:rsidRDefault="7D6388FA" w:rsidP="7C401800">
      <w:pPr>
        <w:rPr>
          <w:rFonts w:ascii="Poppins" w:hAnsi="Poppins" w:cs="Poppins"/>
        </w:rPr>
      </w:pPr>
      <w:r w:rsidRPr="00097074">
        <w:rPr>
          <w:rFonts w:ascii="Poppins" w:hAnsi="Poppins" w:cs="Poppins"/>
          <w:noProof/>
        </w:rPr>
        <w:t xml:space="preserve">            &lt;p&gt;Informações de contato e localização.&lt;/p&gt;</w:t>
      </w:r>
    </w:p>
    <w:p w14:paraId="54F4A4C4" w14:textId="356C167F" w:rsidR="7D6388FA" w:rsidRPr="00097074" w:rsidRDefault="7D6388FA" w:rsidP="7C401800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</w:rPr>
        <w:t xml:space="preserve">        </w:t>
      </w:r>
      <w:r w:rsidRPr="00097074">
        <w:rPr>
          <w:rFonts w:ascii="Poppins" w:hAnsi="Poppins" w:cs="Poppins"/>
          <w:noProof/>
          <w:lang w:val="en-US"/>
        </w:rPr>
        <w:t>&lt;/div&gt;</w:t>
      </w:r>
    </w:p>
    <w:p w14:paraId="5AB4EC0C" w14:textId="0EFD28FA" w:rsidR="7D6388FA" w:rsidRPr="00097074" w:rsidRDefault="7D6388FA" w:rsidP="7C401800">
      <w:pPr>
        <w:rPr>
          <w:rFonts w:ascii="Poppins" w:hAnsi="Poppins" w:cs="Poppins"/>
          <w:lang w:val="en-US"/>
        </w:rPr>
      </w:pPr>
      <w:r w:rsidRPr="00097074">
        <w:rPr>
          <w:rFonts w:ascii="Poppins" w:hAnsi="Poppins" w:cs="Poppins"/>
          <w:noProof/>
          <w:lang w:val="en-US"/>
        </w:rPr>
        <w:t xml:space="preserve">        &lt;div class="cell small-12 medium-6 large-4"&gt;</w:t>
      </w:r>
    </w:p>
    <w:p w14:paraId="37F9ABDB" w14:textId="54A1A8E2" w:rsidR="7D6388FA" w:rsidRPr="00097074" w:rsidRDefault="7D6388FA" w:rsidP="7C401800">
      <w:pPr>
        <w:rPr>
          <w:rFonts w:ascii="Poppins" w:hAnsi="Poppins" w:cs="Poppins"/>
        </w:rPr>
      </w:pPr>
      <w:r w:rsidRPr="00097074">
        <w:rPr>
          <w:rFonts w:ascii="Poppins" w:hAnsi="Poppins" w:cs="Poppins"/>
          <w:noProof/>
          <w:lang w:val="en-US"/>
        </w:rPr>
        <w:t xml:space="preserve">            </w:t>
      </w:r>
      <w:r w:rsidRPr="00097074">
        <w:rPr>
          <w:rFonts w:ascii="Poppins" w:hAnsi="Poppins" w:cs="Poppins"/>
          <w:noProof/>
        </w:rPr>
        <w:t>&lt;h2&gt;Sobre Nós&lt;/h2&gt;</w:t>
      </w:r>
    </w:p>
    <w:p w14:paraId="27B75538" w14:textId="46742159" w:rsidR="7D6388FA" w:rsidRPr="00097074" w:rsidRDefault="7D6388FA" w:rsidP="7C401800">
      <w:pPr>
        <w:rPr>
          <w:rFonts w:ascii="Poppins" w:hAnsi="Poppins" w:cs="Poppins"/>
        </w:rPr>
      </w:pPr>
      <w:r w:rsidRPr="00097074">
        <w:rPr>
          <w:rFonts w:ascii="Poppins" w:hAnsi="Poppins" w:cs="Poppins"/>
          <w:noProof/>
        </w:rPr>
        <w:t xml:space="preserve">            &lt;p&gt;História e missão da empresa.&lt;/p&gt;</w:t>
      </w:r>
    </w:p>
    <w:p w14:paraId="2177D3FB" w14:textId="02A50B2A" w:rsidR="7D6388FA" w:rsidRPr="00097074" w:rsidRDefault="7D6388FA" w:rsidP="7C401800">
      <w:pPr>
        <w:rPr>
          <w:rFonts w:ascii="Poppins" w:hAnsi="Poppins" w:cs="Poppins"/>
        </w:rPr>
      </w:pPr>
      <w:r w:rsidRPr="00097074">
        <w:rPr>
          <w:rFonts w:ascii="Poppins" w:hAnsi="Poppins" w:cs="Poppins"/>
          <w:noProof/>
        </w:rPr>
        <w:t xml:space="preserve">        &lt;/div&gt;</w:t>
      </w:r>
    </w:p>
    <w:p w14:paraId="1CAB8D8F" w14:textId="43A5E279" w:rsidR="7D6388FA" w:rsidRPr="00097074" w:rsidRDefault="7D6388FA" w:rsidP="7C401800">
      <w:pPr>
        <w:rPr>
          <w:rFonts w:ascii="Poppins" w:hAnsi="Poppins" w:cs="Poppins"/>
        </w:rPr>
      </w:pPr>
      <w:r w:rsidRPr="00097074">
        <w:rPr>
          <w:rFonts w:ascii="Poppins" w:hAnsi="Poppins" w:cs="Poppins"/>
          <w:noProof/>
        </w:rPr>
        <w:t xml:space="preserve">    &lt;/div&gt;</w:t>
      </w:r>
    </w:p>
    <w:p w14:paraId="2BB8E9D2" w14:textId="4B8CD7DF" w:rsidR="7D6388FA" w:rsidRPr="00097074" w:rsidRDefault="7D6388FA" w:rsidP="7C401800">
      <w:pPr>
        <w:rPr>
          <w:rFonts w:ascii="Poppins" w:hAnsi="Poppins" w:cs="Poppins"/>
        </w:rPr>
      </w:pPr>
      <w:r w:rsidRPr="00097074">
        <w:rPr>
          <w:rFonts w:ascii="Poppins" w:hAnsi="Poppins" w:cs="Poppins"/>
          <w:noProof/>
        </w:rPr>
        <w:t>&lt;/div&gt;</w:t>
      </w:r>
    </w:p>
    <w:p w14:paraId="4D2ABF3F" w14:textId="43C92641" w:rsidR="7C401800" w:rsidRPr="00097074" w:rsidRDefault="7C401800" w:rsidP="7C401800">
      <w:pPr>
        <w:rPr>
          <w:rFonts w:ascii="Poppins" w:hAnsi="Poppins" w:cs="Poppins"/>
          <w:noProof/>
        </w:rPr>
      </w:pPr>
    </w:p>
    <w:p w14:paraId="0D7075BC" w14:textId="2FD43DB5" w:rsidR="7D6388FA" w:rsidRPr="00097074" w:rsidRDefault="7D6388FA" w:rsidP="7C401800">
      <w:pPr>
        <w:spacing w:before="240" w:after="240"/>
        <w:rPr>
          <w:rFonts w:ascii="Poppins" w:eastAsia="Poppins Light" w:hAnsi="Poppins" w:cs="Poppins"/>
          <w:b/>
          <w:bCs/>
          <w:noProof/>
        </w:rPr>
      </w:pPr>
      <w:r w:rsidRPr="00097074">
        <w:rPr>
          <w:rFonts w:ascii="Poppins" w:eastAsia="Poppins Light" w:hAnsi="Poppins" w:cs="Poppins"/>
          <w:b/>
          <w:bCs/>
          <w:noProof/>
        </w:rPr>
        <w:t xml:space="preserve">Otimização para </w:t>
      </w:r>
      <w:r w:rsidR="008427C5" w:rsidRPr="00097074">
        <w:rPr>
          <w:rFonts w:ascii="Poppins" w:eastAsia="Poppins Light" w:hAnsi="Poppins" w:cs="Poppins"/>
          <w:b/>
          <w:bCs/>
          <w:noProof/>
        </w:rPr>
        <w:t>desempenho em dispositivos móveis</w:t>
      </w:r>
      <w:r w:rsidRPr="00097074">
        <w:rPr>
          <w:rFonts w:ascii="Poppins" w:eastAsia="Poppins Light" w:hAnsi="Poppins" w:cs="Poppins"/>
          <w:b/>
          <w:bCs/>
          <w:noProof/>
        </w:rPr>
        <w:t>:</w:t>
      </w:r>
    </w:p>
    <w:p w14:paraId="3A35668D" w14:textId="6B028CF0" w:rsidR="7D6388FA" w:rsidRPr="00097074" w:rsidRDefault="7D6388FA" w:rsidP="7C401800">
      <w:pPr>
        <w:pStyle w:val="PargrafodaLista"/>
        <w:numPr>
          <w:ilvl w:val="0"/>
          <w:numId w:val="1"/>
        </w:numPr>
        <w:rPr>
          <w:rFonts w:ascii="Poppins" w:eastAsia="Poppins Light" w:hAnsi="Poppins" w:cs="Poppins"/>
          <w:noProof/>
        </w:rPr>
      </w:pPr>
      <w:r w:rsidRPr="00097074">
        <w:rPr>
          <w:rFonts w:ascii="Poppins" w:eastAsia="Poppins Light" w:hAnsi="Poppins" w:cs="Poppins"/>
          <w:noProof/>
        </w:rPr>
        <w:t>Otimize o desempenho da página minimizando os arquivos CSS e JavaScript, comprimindo as imagens e implementando técnicas de carregamento assíncrono para melhorar o tempo de carregamento em dispositivos móveis.</w:t>
      </w:r>
    </w:p>
    <w:p w14:paraId="22C4CE54" w14:textId="4FB5235D" w:rsidR="7D6388FA" w:rsidRPr="00097074" w:rsidRDefault="7D6388FA" w:rsidP="7C401800">
      <w:pPr>
        <w:spacing w:before="240" w:after="240"/>
        <w:rPr>
          <w:rFonts w:ascii="Poppins" w:hAnsi="Poppins" w:cs="Poppins"/>
        </w:rPr>
      </w:pPr>
      <w:r w:rsidRPr="00097074">
        <w:rPr>
          <w:rFonts w:ascii="Poppins" w:eastAsia="Poppins Light" w:hAnsi="Poppins" w:cs="Poppins"/>
          <w:b/>
          <w:bCs/>
          <w:noProof/>
        </w:rPr>
        <w:t>Exemplo de</w:t>
      </w:r>
      <w:r w:rsidR="00C21D68" w:rsidRPr="00097074">
        <w:rPr>
          <w:rFonts w:ascii="Poppins" w:eastAsia="Poppins Light" w:hAnsi="Poppins" w:cs="Poppins"/>
          <w:b/>
          <w:bCs/>
          <w:noProof/>
        </w:rPr>
        <w:t xml:space="preserve"> compressão de imagem e minificação</w:t>
      </w:r>
      <w:r w:rsidRPr="00097074">
        <w:rPr>
          <w:rFonts w:ascii="Poppins" w:eastAsia="Poppins Light" w:hAnsi="Poppins" w:cs="Poppins"/>
          <w:b/>
          <w:bCs/>
          <w:noProof/>
        </w:rPr>
        <w:t>:</w:t>
      </w:r>
    </w:p>
    <w:p w14:paraId="7097ACAB" w14:textId="40A1EFD2" w:rsidR="7D6388FA" w:rsidRPr="00097074" w:rsidRDefault="7D6388FA" w:rsidP="7C401800">
      <w:pPr>
        <w:pStyle w:val="PargrafodaLista"/>
        <w:numPr>
          <w:ilvl w:val="0"/>
          <w:numId w:val="1"/>
        </w:numPr>
        <w:rPr>
          <w:rFonts w:ascii="Poppins" w:eastAsia="Poppins Light" w:hAnsi="Poppins" w:cs="Poppins"/>
          <w:noProof/>
        </w:rPr>
      </w:pPr>
      <w:r w:rsidRPr="00097074">
        <w:rPr>
          <w:rFonts w:ascii="Poppins" w:eastAsia="Poppins Light" w:hAnsi="Poppins" w:cs="Poppins"/>
          <w:noProof/>
        </w:rPr>
        <w:t>Comprimir imagens usando ferramentas como TinyPNG.</w:t>
      </w:r>
    </w:p>
    <w:p w14:paraId="2FF47674" w14:textId="02B62461" w:rsidR="7D6388FA" w:rsidRPr="00097074" w:rsidRDefault="7D6388FA" w:rsidP="7C401800">
      <w:pPr>
        <w:pStyle w:val="PargrafodaLista"/>
        <w:numPr>
          <w:ilvl w:val="0"/>
          <w:numId w:val="1"/>
        </w:numPr>
        <w:rPr>
          <w:rFonts w:ascii="Poppins" w:eastAsia="Poppins Light" w:hAnsi="Poppins" w:cs="Poppins"/>
          <w:noProof/>
        </w:rPr>
      </w:pPr>
      <w:r w:rsidRPr="00097074">
        <w:rPr>
          <w:rFonts w:ascii="Poppins" w:eastAsia="Poppins Light" w:hAnsi="Poppins" w:cs="Poppins"/>
          <w:noProof/>
        </w:rPr>
        <w:t>Minificar o arquivo CSS para reduzir seu tamanho.</w:t>
      </w:r>
    </w:p>
    <w:p w14:paraId="5937DA21" w14:textId="5BE5D0C4" w:rsidR="7D6388FA" w:rsidRPr="00097074" w:rsidRDefault="7D6388FA" w:rsidP="7C401800">
      <w:pPr>
        <w:pStyle w:val="PargrafodaLista"/>
        <w:numPr>
          <w:ilvl w:val="0"/>
          <w:numId w:val="1"/>
        </w:numPr>
        <w:spacing w:before="240" w:after="240"/>
        <w:rPr>
          <w:rFonts w:ascii="Poppins" w:eastAsia="Poppins Light" w:hAnsi="Poppins" w:cs="Poppins"/>
          <w:b/>
          <w:bCs/>
          <w:noProof/>
        </w:rPr>
      </w:pPr>
      <w:r w:rsidRPr="00097074">
        <w:rPr>
          <w:rFonts w:ascii="Poppins" w:eastAsia="Poppins Light" w:hAnsi="Poppins" w:cs="Poppins"/>
          <w:b/>
          <w:bCs/>
          <w:noProof/>
        </w:rPr>
        <w:t xml:space="preserve">Testes e </w:t>
      </w:r>
      <w:r w:rsidR="0043256F">
        <w:rPr>
          <w:rFonts w:ascii="Poppins" w:eastAsia="Poppins Light" w:hAnsi="Poppins" w:cs="Poppins"/>
          <w:b/>
          <w:bCs/>
          <w:noProof/>
        </w:rPr>
        <w:t>v</w:t>
      </w:r>
      <w:r w:rsidRPr="00097074">
        <w:rPr>
          <w:rFonts w:ascii="Poppins" w:eastAsia="Poppins Light" w:hAnsi="Poppins" w:cs="Poppins"/>
          <w:b/>
          <w:bCs/>
          <w:noProof/>
        </w:rPr>
        <w:t>alidação:</w:t>
      </w:r>
    </w:p>
    <w:p w14:paraId="341BEC82" w14:textId="0B041B34" w:rsidR="7D6388FA" w:rsidRPr="00097074" w:rsidRDefault="7D6388FA" w:rsidP="7C401800">
      <w:pPr>
        <w:pStyle w:val="PargrafodaLista"/>
        <w:numPr>
          <w:ilvl w:val="0"/>
          <w:numId w:val="1"/>
        </w:numPr>
        <w:rPr>
          <w:rFonts w:ascii="Poppins" w:eastAsia="Poppins Light" w:hAnsi="Poppins" w:cs="Poppins"/>
          <w:noProof/>
        </w:rPr>
      </w:pPr>
      <w:r w:rsidRPr="00097074">
        <w:rPr>
          <w:rFonts w:ascii="Poppins" w:eastAsia="Poppins Light" w:hAnsi="Poppins" w:cs="Poppins"/>
          <w:noProof/>
        </w:rPr>
        <w:t>Teste o site em diferentes dispositivos e navegadores para garantir que o design responsivo funcione conforme o esperado. Verifique se o conteúdo é acessível, os elementos são touch-friendly, e o tempo de carregamento é adequado.</w:t>
      </w:r>
    </w:p>
    <w:p w14:paraId="13A45AF6" w14:textId="3361638C" w:rsidR="7C401800" w:rsidRPr="00097074" w:rsidRDefault="7C401800" w:rsidP="7C401800">
      <w:pPr>
        <w:rPr>
          <w:rFonts w:ascii="Poppins" w:hAnsi="Poppins" w:cs="Poppins"/>
          <w:noProof/>
        </w:rPr>
      </w:pPr>
    </w:p>
    <w:p w14:paraId="1EC9EA25" w14:textId="3B9B52D8" w:rsidR="05DA19C2" w:rsidRPr="00097074" w:rsidRDefault="05DA19C2" w:rsidP="05DA19C2">
      <w:pPr>
        <w:rPr>
          <w:rFonts w:ascii="Poppins" w:hAnsi="Poppins" w:cs="Poppins"/>
          <w:noProof/>
        </w:rPr>
      </w:pPr>
    </w:p>
    <w:p w14:paraId="46BD0FE0" w14:textId="153817C4" w:rsidR="05DA19C2" w:rsidRPr="00097074" w:rsidRDefault="05DA19C2" w:rsidP="05DA19C2">
      <w:pPr>
        <w:rPr>
          <w:rFonts w:ascii="Poppins" w:hAnsi="Poppins" w:cs="Poppins"/>
          <w:b/>
          <w:bCs/>
          <w:noProof/>
        </w:rPr>
      </w:pPr>
    </w:p>
    <w:p w14:paraId="050BB83B" w14:textId="343E02DE" w:rsidR="00E227A8" w:rsidRPr="00097074" w:rsidRDefault="00E227A8" w:rsidP="00E255E5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097074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1A86D987" w:rsidR="00E227A8" w:rsidRPr="00097074" w:rsidRDefault="00C96A8D" w:rsidP="00585F34">
      <w:pPr>
        <w:pStyle w:val="PargrafodaLista"/>
        <w:numPr>
          <w:ilvl w:val="0"/>
          <w:numId w:val="3"/>
        </w:numPr>
        <w:spacing w:line="276" w:lineRule="auto"/>
        <w:rPr>
          <w:rFonts w:ascii="Poppins" w:hAnsi="Poppins" w:cs="Poppins"/>
          <w:noProof/>
        </w:rPr>
      </w:pPr>
      <w:r w:rsidRPr="00097074">
        <w:rPr>
          <w:rFonts w:ascii="Poppins" w:hAnsi="Poppins" w:cs="Poppins"/>
          <w:noProof/>
        </w:rPr>
        <w:t xml:space="preserve">Computador com </w:t>
      </w:r>
      <w:r w:rsidR="0043256F">
        <w:rPr>
          <w:rFonts w:ascii="Poppins" w:hAnsi="Poppins" w:cs="Poppins"/>
          <w:noProof/>
        </w:rPr>
        <w:t>i</w:t>
      </w:r>
      <w:r w:rsidRPr="00097074">
        <w:rPr>
          <w:rFonts w:ascii="Poppins" w:hAnsi="Poppins" w:cs="Poppins"/>
          <w:noProof/>
        </w:rPr>
        <w:t>nternet</w:t>
      </w:r>
      <w:r w:rsidR="0043256F">
        <w:rPr>
          <w:rFonts w:ascii="Poppins" w:hAnsi="Poppins" w:cs="Poppins"/>
          <w:noProof/>
        </w:rPr>
        <w:t>;</w:t>
      </w:r>
    </w:p>
    <w:p w14:paraId="1A62976A" w14:textId="4A253EC8" w:rsidR="00E227A8" w:rsidRPr="00097074" w:rsidRDefault="00C96A8D" w:rsidP="00585F34">
      <w:pPr>
        <w:pStyle w:val="PargrafodaLista"/>
        <w:numPr>
          <w:ilvl w:val="0"/>
          <w:numId w:val="3"/>
        </w:numPr>
        <w:spacing w:line="276" w:lineRule="auto"/>
        <w:rPr>
          <w:rFonts w:ascii="Poppins" w:hAnsi="Poppins" w:cs="Poppins"/>
          <w:noProof/>
        </w:rPr>
      </w:pPr>
      <w:r w:rsidRPr="00097074">
        <w:rPr>
          <w:rFonts w:ascii="Poppins" w:hAnsi="Poppins" w:cs="Poppins"/>
          <w:noProof/>
        </w:rPr>
        <w:lastRenderedPageBreak/>
        <w:t>Caderno para anotações</w:t>
      </w:r>
      <w:r w:rsidR="0043256F">
        <w:rPr>
          <w:rFonts w:ascii="Poppins" w:hAnsi="Poppins" w:cs="Poppins"/>
          <w:noProof/>
        </w:rPr>
        <w:t>;</w:t>
      </w:r>
    </w:p>
    <w:p w14:paraId="7371C8EE" w14:textId="4253E037" w:rsidR="00DB514F" w:rsidRPr="00097074" w:rsidRDefault="0043256F" w:rsidP="00C96A8D">
      <w:pPr>
        <w:pStyle w:val="PargrafodaLista"/>
        <w:numPr>
          <w:ilvl w:val="0"/>
          <w:numId w:val="3"/>
        </w:numPr>
        <w:spacing w:line="276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 xml:space="preserve">Uma </w:t>
      </w:r>
      <w:r w:rsidR="00C96A8D" w:rsidRPr="00097074">
        <w:rPr>
          <w:rFonts w:ascii="Poppins" w:hAnsi="Poppins" w:cs="Poppins"/>
          <w:noProof/>
        </w:rPr>
        <w:t>caneta</w:t>
      </w:r>
      <w:r>
        <w:rPr>
          <w:rFonts w:ascii="Poppins" w:hAnsi="Poppins" w:cs="Poppins"/>
          <w:noProof/>
        </w:rPr>
        <w:t>.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7E00CC" w:rsidRPr="00097074" w14:paraId="35431A16" w14:textId="77777777" w:rsidTr="004A4CC3">
        <w:tc>
          <w:tcPr>
            <w:tcW w:w="8919" w:type="dxa"/>
          </w:tcPr>
          <w:p w14:paraId="4D223B20" w14:textId="77777777" w:rsidR="007E00CC" w:rsidRPr="00097074" w:rsidRDefault="007E00CC" w:rsidP="004A4CC3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7E00CC" w:rsidRPr="00097074" w14:paraId="14057F1C" w14:textId="77777777" w:rsidTr="004A4CC3">
        <w:tc>
          <w:tcPr>
            <w:tcW w:w="8919" w:type="dxa"/>
          </w:tcPr>
          <w:p w14:paraId="6A4C8133" w14:textId="77777777" w:rsidR="007E00CC" w:rsidRPr="00097074" w:rsidRDefault="007E00CC" w:rsidP="004A4CC3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7E00CC" w:rsidRPr="00097074" w14:paraId="7CD2FD85" w14:textId="77777777" w:rsidTr="004A4CC3">
        <w:tc>
          <w:tcPr>
            <w:tcW w:w="8919" w:type="dxa"/>
          </w:tcPr>
          <w:p w14:paraId="31EA1922" w14:textId="77777777" w:rsidR="007E00CC" w:rsidRPr="00097074" w:rsidRDefault="007E00CC" w:rsidP="004A4CC3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7E00CC" w:rsidRPr="00097074" w14:paraId="64E80386" w14:textId="77777777" w:rsidTr="004A4CC3">
        <w:tc>
          <w:tcPr>
            <w:tcW w:w="8919" w:type="dxa"/>
          </w:tcPr>
          <w:p w14:paraId="4554E528" w14:textId="77777777" w:rsidR="007E00CC" w:rsidRPr="00097074" w:rsidRDefault="007E00CC" w:rsidP="004A4CC3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7E00CC" w:rsidRPr="00097074" w14:paraId="1E5BC7FF" w14:textId="77777777" w:rsidTr="004A4CC3">
        <w:tc>
          <w:tcPr>
            <w:tcW w:w="8919" w:type="dxa"/>
          </w:tcPr>
          <w:p w14:paraId="33DC1D46" w14:textId="77777777" w:rsidR="007E00CC" w:rsidRPr="00097074" w:rsidRDefault="007E00CC" w:rsidP="004A4CC3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7E00CC" w:rsidRPr="00097074" w14:paraId="1BE78F7A" w14:textId="77777777" w:rsidTr="004A4CC3">
        <w:tc>
          <w:tcPr>
            <w:tcW w:w="8919" w:type="dxa"/>
          </w:tcPr>
          <w:p w14:paraId="421432A4" w14:textId="77777777" w:rsidR="007E00CC" w:rsidRPr="00097074" w:rsidRDefault="007E00CC" w:rsidP="004A4CC3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7E00CC" w:rsidRPr="00097074" w14:paraId="2021967A" w14:textId="77777777" w:rsidTr="004A4CC3">
        <w:tc>
          <w:tcPr>
            <w:tcW w:w="8919" w:type="dxa"/>
          </w:tcPr>
          <w:p w14:paraId="1D780341" w14:textId="77777777" w:rsidR="007E00CC" w:rsidRPr="00097074" w:rsidRDefault="007E00CC" w:rsidP="004A4CC3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7E00CC" w:rsidRPr="00097074" w14:paraId="0299CCF2" w14:textId="77777777" w:rsidTr="004A4CC3">
        <w:tc>
          <w:tcPr>
            <w:tcW w:w="8919" w:type="dxa"/>
          </w:tcPr>
          <w:p w14:paraId="43969332" w14:textId="77777777" w:rsidR="007E00CC" w:rsidRPr="00097074" w:rsidRDefault="007E00CC" w:rsidP="004A4CC3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7E00CC" w:rsidRPr="00097074" w14:paraId="08773154" w14:textId="77777777" w:rsidTr="004A4CC3">
        <w:tc>
          <w:tcPr>
            <w:tcW w:w="8919" w:type="dxa"/>
          </w:tcPr>
          <w:p w14:paraId="615802FB" w14:textId="77777777" w:rsidR="007E00CC" w:rsidRPr="00097074" w:rsidRDefault="007E00CC" w:rsidP="004A4CC3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7E00CC" w:rsidRPr="00097074" w14:paraId="68A19871" w14:textId="77777777" w:rsidTr="004A4CC3">
        <w:tc>
          <w:tcPr>
            <w:tcW w:w="8919" w:type="dxa"/>
          </w:tcPr>
          <w:p w14:paraId="5FAC1B56" w14:textId="77777777" w:rsidR="007E00CC" w:rsidRPr="00097074" w:rsidRDefault="007E00CC" w:rsidP="004A4CC3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7E00CC" w:rsidRPr="00097074" w14:paraId="41244A52" w14:textId="77777777" w:rsidTr="004A4CC3">
        <w:tc>
          <w:tcPr>
            <w:tcW w:w="8919" w:type="dxa"/>
          </w:tcPr>
          <w:p w14:paraId="1A621DF7" w14:textId="77777777" w:rsidR="007E00CC" w:rsidRPr="00097074" w:rsidRDefault="007E00CC" w:rsidP="004A4CC3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</w:tbl>
    <w:p w14:paraId="55C04BA1" w14:textId="77777777" w:rsidR="007E00CC" w:rsidRPr="00097074" w:rsidRDefault="007E00CC" w:rsidP="007E00CC">
      <w:pPr>
        <w:spacing w:line="276" w:lineRule="auto"/>
        <w:rPr>
          <w:rFonts w:ascii="Poppins" w:hAnsi="Poppins" w:cs="Poppins"/>
          <w:noProof/>
          <w:color w:val="000000" w:themeColor="text1"/>
          <w:sz w:val="16"/>
          <w:szCs w:val="16"/>
        </w:rPr>
      </w:pPr>
    </w:p>
    <w:sectPr w:rsidR="007E00CC" w:rsidRPr="00097074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7806B7" w14:textId="77777777" w:rsidR="00F6070D" w:rsidRDefault="00F6070D">
      <w:r>
        <w:separator/>
      </w:r>
    </w:p>
  </w:endnote>
  <w:endnote w:type="continuationSeparator" w:id="0">
    <w:p w14:paraId="4DCF5639" w14:textId="77777777" w:rsidR="00F6070D" w:rsidRDefault="00F6070D">
      <w:r>
        <w:continuationSeparator/>
      </w:r>
    </w:p>
  </w:endnote>
  <w:endnote w:type="continuationNotice" w:id="1">
    <w:p w14:paraId="726C6D83" w14:textId="77777777" w:rsidR="00F6070D" w:rsidRDefault="00F607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6B4FCF57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3954E4">
              <w:rPr>
                <w:rFonts w:ascii="Poppins" w:hAnsi="Poppins" w:cs="Poppins"/>
                <w:sz w:val="20"/>
                <w:szCs w:val="20"/>
              </w:rPr>
              <w:t>C3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73DF3C70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3954E4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6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3954E4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6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C65C45" w14:textId="77777777" w:rsidR="00F6070D" w:rsidRDefault="00F6070D">
      <w:r>
        <w:separator/>
      </w:r>
    </w:p>
  </w:footnote>
  <w:footnote w:type="continuationSeparator" w:id="0">
    <w:p w14:paraId="673B7AE9" w14:textId="77777777" w:rsidR="00F6070D" w:rsidRDefault="00F6070D">
      <w:r>
        <w:continuationSeparator/>
      </w:r>
    </w:p>
  </w:footnote>
  <w:footnote w:type="continuationNotice" w:id="1">
    <w:p w14:paraId="137B1500" w14:textId="77777777" w:rsidR="00F6070D" w:rsidRDefault="00F607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36A95"/>
    <w:multiLevelType w:val="multilevel"/>
    <w:tmpl w:val="5C22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273E1"/>
    <w:multiLevelType w:val="multilevel"/>
    <w:tmpl w:val="AA88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60D5E"/>
    <w:multiLevelType w:val="multilevel"/>
    <w:tmpl w:val="EA44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A74D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B4435"/>
    <w:multiLevelType w:val="hybridMultilevel"/>
    <w:tmpl w:val="F37ED4D2"/>
    <w:lvl w:ilvl="0" w:tplc="2182D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E2A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CC3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E9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381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D41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024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C1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8CD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10E03"/>
    <w:multiLevelType w:val="multilevel"/>
    <w:tmpl w:val="86EC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0B2EDD"/>
    <w:multiLevelType w:val="multilevel"/>
    <w:tmpl w:val="3D2C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390A3F"/>
    <w:multiLevelType w:val="multilevel"/>
    <w:tmpl w:val="6328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A2DE4B"/>
    <w:multiLevelType w:val="hybridMultilevel"/>
    <w:tmpl w:val="366C3D58"/>
    <w:lvl w:ilvl="0" w:tplc="D9D08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1AA2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04F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42C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6E79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E6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528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E4C8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ACB7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00418"/>
    <w:multiLevelType w:val="multilevel"/>
    <w:tmpl w:val="96F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C16A0B"/>
    <w:multiLevelType w:val="multilevel"/>
    <w:tmpl w:val="D7C6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9F1650"/>
    <w:multiLevelType w:val="hybridMultilevel"/>
    <w:tmpl w:val="C28042DA"/>
    <w:lvl w:ilvl="0" w:tplc="15E2E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4EFC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A01E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9A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04A7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74D8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6650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F00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625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009A8"/>
    <w:multiLevelType w:val="hybridMultilevel"/>
    <w:tmpl w:val="309A040C"/>
    <w:lvl w:ilvl="0" w:tplc="B11C3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45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705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780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F65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FC4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4656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7A3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67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8D1670"/>
    <w:multiLevelType w:val="multilevel"/>
    <w:tmpl w:val="1D90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28446D"/>
    <w:multiLevelType w:val="multilevel"/>
    <w:tmpl w:val="B03A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7468BB"/>
    <w:multiLevelType w:val="multilevel"/>
    <w:tmpl w:val="522A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B5D63DA"/>
    <w:multiLevelType w:val="multilevel"/>
    <w:tmpl w:val="D99E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737639">
    <w:abstractNumId w:val="16"/>
  </w:num>
  <w:num w:numId="2" w16cid:durableId="1769232312">
    <w:abstractNumId w:val="13"/>
  </w:num>
  <w:num w:numId="3" w16cid:durableId="1192762280">
    <w:abstractNumId w:val="7"/>
  </w:num>
  <w:num w:numId="4" w16cid:durableId="670790100">
    <w:abstractNumId w:val="8"/>
  </w:num>
  <w:num w:numId="5" w16cid:durableId="640421587">
    <w:abstractNumId w:val="22"/>
  </w:num>
  <w:num w:numId="6" w16cid:durableId="1909000418">
    <w:abstractNumId w:val="11"/>
  </w:num>
  <w:num w:numId="7" w16cid:durableId="727191743">
    <w:abstractNumId w:val="6"/>
  </w:num>
  <w:num w:numId="8" w16cid:durableId="1762213871">
    <w:abstractNumId w:val="1"/>
  </w:num>
  <w:num w:numId="9" w16cid:durableId="1139305073">
    <w:abstractNumId w:val="18"/>
  </w:num>
  <w:num w:numId="10" w16cid:durableId="1636057694">
    <w:abstractNumId w:val="4"/>
  </w:num>
  <w:num w:numId="11" w16cid:durableId="1796293007">
    <w:abstractNumId w:val="17"/>
  </w:num>
  <w:num w:numId="12" w16cid:durableId="2063019462">
    <w:abstractNumId w:val="5"/>
  </w:num>
  <w:num w:numId="13" w16cid:durableId="671761445">
    <w:abstractNumId w:val="19"/>
  </w:num>
  <w:num w:numId="14" w16cid:durableId="1572693505">
    <w:abstractNumId w:val="2"/>
  </w:num>
  <w:num w:numId="15" w16cid:durableId="1501848040">
    <w:abstractNumId w:val="21"/>
  </w:num>
  <w:num w:numId="16" w16cid:durableId="1113209322">
    <w:abstractNumId w:val="12"/>
  </w:num>
  <w:num w:numId="17" w16cid:durableId="995498696">
    <w:abstractNumId w:val="0"/>
  </w:num>
  <w:num w:numId="18" w16cid:durableId="330568840">
    <w:abstractNumId w:val="15"/>
  </w:num>
  <w:num w:numId="19" w16cid:durableId="1241522192">
    <w:abstractNumId w:val="23"/>
  </w:num>
  <w:num w:numId="20" w16cid:durableId="23946609">
    <w:abstractNumId w:val="9"/>
  </w:num>
  <w:num w:numId="21" w16cid:durableId="2102296262">
    <w:abstractNumId w:val="14"/>
  </w:num>
  <w:num w:numId="22" w16cid:durableId="1303192897">
    <w:abstractNumId w:val="20"/>
  </w:num>
  <w:num w:numId="23" w16cid:durableId="1483496888">
    <w:abstractNumId w:val="3"/>
  </w:num>
  <w:num w:numId="24" w16cid:durableId="83198904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02AC0"/>
    <w:rsid w:val="00016193"/>
    <w:rsid w:val="0002660E"/>
    <w:rsid w:val="000278D8"/>
    <w:rsid w:val="00093C5A"/>
    <w:rsid w:val="00097074"/>
    <w:rsid w:val="000A4E65"/>
    <w:rsid w:val="000C6619"/>
    <w:rsid w:val="000D2452"/>
    <w:rsid w:val="000D596E"/>
    <w:rsid w:val="000D61BD"/>
    <w:rsid w:val="000F7DE9"/>
    <w:rsid w:val="00124756"/>
    <w:rsid w:val="00131E78"/>
    <w:rsid w:val="00160195"/>
    <w:rsid w:val="00172408"/>
    <w:rsid w:val="0017780F"/>
    <w:rsid w:val="001904F2"/>
    <w:rsid w:val="001916A7"/>
    <w:rsid w:val="001A2D86"/>
    <w:rsid w:val="001A32C9"/>
    <w:rsid w:val="001C335A"/>
    <w:rsid w:val="001E7BC0"/>
    <w:rsid w:val="001F63E7"/>
    <w:rsid w:val="001F6FB5"/>
    <w:rsid w:val="002344C7"/>
    <w:rsid w:val="0023450C"/>
    <w:rsid w:val="002372B1"/>
    <w:rsid w:val="00252F67"/>
    <w:rsid w:val="00256D8D"/>
    <w:rsid w:val="002632D3"/>
    <w:rsid w:val="00264B6B"/>
    <w:rsid w:val="00265DC0"/>
    <w:rsid w:val="002B24DB"/>
    <w:rsid w:val="002C6EC9"/>
    <w:rsid w:val="002D1A6D"/>
    <w:rsid w:val="002D51E3"/>
    <w:rsid w:val="002D6138"/>
    <w:rsid w:val="002E18AA"/>
    <w:rsid w:val="002E6314"/>
    <w:rsid w:val="002F487A"/>
    <w:rsid w:val="003009B4"/>
    <w:rsid w:val="003031BD"/>
    <w:rsid w:val="003365AE"/>
    <w:rsid w:val="00340A52"/>
    <w:rsid w:val="00367C72"/>
    <w:rsid w:val="00376BF4"/>
    <w:rsid w:val="00382FF5"/>
    <w:rsid w:val="003954E4"/>
    <w:rsid w:val="003C032E"/>
    <w:rsid w:val="003D71CA"/>
    <w:rsid w:val="003F6A06"/>
    <w:rsid w:val="00413351"/>
    <w:rsid w:val="0043256F"/>
    <w:rsid w:val="00454835"/>
    <w:rsid w:val="00464B32"/>
    <w:rsid w:val="004703F6"/>
    <w:rsid w:val="00477E99"/>
    <w:rsid w:val="00491C71"/>
    <w:rsid w:val="00493B10"/>
    <w:rsid w:val="004B66A3"/>
    <w:rsid w:val="004E713D"/>
    <w:rsid w:val="004E73B9"/>
    <w:rsid w:val="0054587F"/>
    <w:rsid w:val="005517B2"/>
    <w:rsid w:val="00585F34"/>
    <w:rsid w:val="005A5A09"/>
    <w:rsid w:val="005C53D4"/>
    <w:rsid w:val="005E1E05"/>
    <w:rsid w:val="005E4165"/>
    <w:rsid w:val="005F4B6A"/>
    <w:rsid w:val="005F74BB"/>
    <w:rsid w:val="0060776C"/>
    <w:rsid w:val="0063273B"/>
    <w:rsid w:val="00646214"/>
    <w:rsid w:val="006703F8"/>
    <w:rsid w:val="0067156C"/>
    <w:rsid w:val="006761D5"/>
    <w:rsid w:val="00676B29"/>
    <w:rsid w:val="00696811"/>
    <w:rsid w:val="006A0B21"/>
    <w:rsid w:val="006B3AE9"/>
    <w:rsid w:val="006C4F64"/>
    <w:rsid w:val="006D04F2"/>
    <w:rsid w:val="007139E5"/>
    <w:rsid w:val="00723D5E"/>
    <w:rsid w:val="007671B4"/>
    <w:rsid w:val="007677CF"/>
    <w:rsid w:val="00773A8C"/>
    <w:rsid w:val="0078262D"/>
    <w:rsid w:val="007B6ABF"/>
    <w:rsid w:val="007E00CC"/>
    <w:rsid w:val="0080179B"/>
    <w:rsid w:val="00814E58"/>
    <w:rsid w:val="008343FE"/>
    <w:rsid w:val="0083474B"/>
    <w:rsid w:val="00841D59"/>
    <w:rsid w:val="008427C5"/>
    <w:rsid w:val="00843AE0"/>
    <w:rsid w:val="0085112D"/>
    <w:rsid w:val="00851368"/>
    <w:rsid w:val="0085229C"/>
    <w:rsid w:val="008708BF"/>
    <w:rsid w:val="00875DD6"/>
    <w:rsid w:val="008925A9"/>
    <w:rsid w:val="00896814"/>
    <w:rsid w:val="00897335"/>
    <w:rsid w:val="008A031A"/>
    <w:rsid w:val="008B4C24"/>
    <w:rsid w:val="008D6C30"/>
    <w:rsid w:val="008F5546"/>
    <w:rsid w:val="008F775A"/>
    <w:rsid w:val="009212FB"/>
    <w:rsid w:val="0092769D"/>
    <w:rsid w:val="0094105D"/>
    <w:rsid w:val="00966015"/>
    <w:rsid w:val="009B33B6"/>
    <w:rsid w:val="009C5EC7"/>
    <w:rsid w:val="009D50D9"/>
    <w:rsid w:val="009E4419"/>
    <w:rsid w:val="00A15FA7"/>
    <w:rsid w:val="00A55D43"/>
    <w:rsid w:val="00AA60A0"/>
    <w:rsid w:val="00AB4AA6"/>
    <w:rsid w:val="00AD78A6"/>
    <w:rsid w:val="00B43B9A"/>
    <w:rsid w:val="00B45591"/>
    <w:rsid w:val="00BA6A76"/>
    <w:rsid w:val="00BB6AA4"/>
    <w:rsid w:val="00C12E4A"/>
    <w:rsid w:val="00C21D68"/>
    <w:rsid w:val="00C42339"/>
    <w:rsid w:val="00C4723D"/>
    <w:rsid w:val="00C6070E"/>
    <w:rsid w:val="00C62CE1"/>
    <w:rsid w:val="00C923DC"/>
    <w:rsid w:val="00C96A8D"/>
    <w:rsid w:val="00CA0628"/>
    <w:rsid w:val="00CA3B90"/>
    <w:rsid w:val="00CA4523"/>
    <w:rsid w:val="00CB3868"/>
    <w:rsid w:val="00CC29DE"/>
    <w:rsid w:val="00CC2A45"/>
    <w:rsid w:val="00CF76E4"/>
    <w:rsid w:val="00D03B93"/>
    <w:rsid w:val="00D04488"/>
    <w:rsid w:val="00D05B9C"/>
    <w:rsid w:val="00D51D5F"/>
    <w:rsid w:val="00D55075"/>
    <w:rsid w:val="00D553AB"/>
    <w:rsid w:val="00D6148A"/>
    <w:rsid w:val="00D61A8F"/>
    <w:rsid w:val="00D948D8"/>
    <w:rsid w:val="00DB514F"/>
    <w:rsid w:val="00DD5204"/>
    <w:rsid w:val="00DE0423"/>
    <w:rsid w:val="00DE0C0D"/>
    <w:rsid w:val="00DE328E"/>
    <w:rsid w:val="00DF5DC6"/>
    <w:rsid w:val="00E10D86"/>
    <w:rsid w:val="00E16974"/>
    <w:rsid w:val="00E227A8"/>
    <w:rsid w:val="00E255E5"/>
    <w:rsid w:val="00E36169"/>
    <w:rsid w:val="00E400A6"/>
    <w:rsid w:val="00E4047B"/>
    <w:rsid w:val="00E6016A"/>
    <w:rsid w:val="00E71901"/>
    <w:rsid w:val="00E73E76"/>
    <w:rsid w:val="00E77AF3"/>
    <w:rsid w:val="00EA3B37"/>
    <w:rsid w:val="00EF47B1"/>
    <w:rsid w:val="00EF4AFE"/>
    <w:rsid w:val="00F02907"/>
    <w:rsid w:val="00F044D7"/>
    <w:rsid w:val="00F26F13"/>
    <w:rsid w:val="00F409BF"/>
    <w:rsid w:val="00F472E5"/>
    <w:rsid w:val="00F51FEF"/>
    <w:rsid w:val="00F52AA0"/>
    <w:rsid w:val="00F57059"/>
    <w:rsid w:val="00F6070D"/>
    <w:rsid w:val="00FB2D7F"/>
    <w:rsid w:val="00FB62CF"/>
    <w:rsid w:val="00FB68C7"/>
    <w:rsid w:val="00FD7F1E"/>
    <w:rsid w:val="00FF3340"/>
    <w:rsid w:val="00FF3ECB"/>
    <w:rsid w:val="02D22A00"/>
    <w:rsid w:val="0404AA95"/>
    <w:rsid w:val="05DA19C2"/>
    <w:rsid w:val="0F89D5AC"/>
    <w:rsid w:val="2E0985FC"/>
    <w:rsid w:val="33AFEB40"/>
    <w:rsid w:val="3D94DEAD"/>
    <w:rsid w:val="41ED4404"/>
    <w:rsid w:val="454E069E"/>
    <w:rsid w:val="4F9A2E7C"/>
    <w:rsid w:val="572A1C2D"/>
    <w:rsid w:val="7C401800"/>
    <w:rsid w:val="7D6388FA"/>
    <w:rsid w:val="7FA4C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E78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131E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31E78"/>
  </w:style>
  <w:style w:type="character" w:customStyle="1" w:styleId="hljs-keyword">
    <w:name w:val="hljs-keyword"/>
    <w:basedOn w:val="Fontepargpadro"/>
    <w:rsid w:val="00131E78"/>
  </w:style>
  <w:style w:type="character" w:customStyle="1" w:styleId="hljs-title">
    <w:name w:val="hljs-title"/>
    <w:basedOn w:val="Fontepargpadro"/>
    <w:rsid w:val="00131E78"/>
  </w:style>
  <w:style w:type="character" w:customStyle="1" w:styleId="hljs-string">
    <w:name w:val="hljs-string"/>
    <w:basedOn w:val="Fontepargpadro"/>
    <w:rsid w:val="00131E78"/>
  </w:style>
  <w:style w:type="character" w:customStyle="1" w:styleId="hljs-params">
    <w:name w:val="hljs-params"/>
    <w:basedOn w:val="Fontepargpadro"/>
    <w:rsid w:val="00131E78"/>
  </w:style>
  <w:style w:type="character" w:customStyle="1" w:styleId="hljs-number">
    <w:name w:val="hljs-number"/>
    <w:basedOn w:val="Fontepargpadro"/>
    <w:rsid w:val="00131E78"/>
  </w:style>
  <w:style w:type="character" w:customStyle="1" w:styleId="hljs-builtin">
    <w:name w:val="hljs-built_in"/>
    <w:basedOn w:val="Fontepargpadro"/>
    <w:rsid w:val="00131E78"/>
  </w:style>
  <w:style w:type="character" w:customStyle="1" w:styleId="hljs-meta">
    <w:name w:val="hljs-meta"/>
    <w:basedOn w:val="Fontepargpadro"/>
    <w:rsid w:val="00131E78"/>
  </w:style>
  <w:style w:type="character" w:customStyle="1" w:styleId="language-python">
    <w:name w:val="language-python"/>
    <w:basedOn w:val="Fontepargpadro"/>
    <w:rsid w:val="00131E78"/>
  </w:style>
  <w:style w:type="character" w:customStyle="1" w:styleId="hljs-variable">
    <w:name w:val="hljs-variable"/>
    <w:basedOn w:val="Fontepargpadro"/>
    <w:rsid w:val="0085229C"/>
  </w:style>
  <w:style w:type="paragraph" w:styleId="NormalWeb">
    <w:name w:val="Normal (Web)"/>
    <w:basedOn w:val="Normal"/>
    <w:uiPriority w:val="99"/>
    <w:semiHidden/>
    <w:unhideWhenUsed/>
    <w:rsid w:val="00DB514F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5C53D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FB68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9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2286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76842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38444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83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249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984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667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27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033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44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562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I.dotx</Template>
  <TotalTime>3</TotalTime>
  <Pages>6</Pages>
  <Words>818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Luca Santiago Rocha</cp:lastModifiedBy>
  <cp:revision>4</cp:revision>
  <cp:lastPrinted>2006-08-31T06:40:00Z</cp:lastPrinted>
  <dcterms:created xsi:type="dcterms:W3CDTF">2024-10-15T18:45:00Z</dcterms:created>
  <dcterms:modified xsi:type="dcterms:W3CDTF">2024-11-21T12:57:00Z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